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B80E" w14:textId="5E4ECD15" w:rsidR="008918F2" w:rsidRDefault="002A3590">
      <w:pPr>
        <w:pStyle w:val="Heading1"/>
      </w:pPr>
      <w:r>
        <w:t>CS 1 – Midterm</w:t>
      </w:r>
    </w:p>
    <w:p w14:paraId="36CC2FF4" w14:textId="63F6A8C8" w:rsidR="008918F2" w:rsidRDefault="00C65B96" w:rsidP="002A3590">
      <w:pPr>
        <w:pStyle w:val="Heading2"/>
      </w:pPr>
      <w:r>
        <w:t>Week 1: Turtle and Python</w:t>
      </w:r>
    </w:p>
    <w:p w14:paraId="08B5F998" w14:textId="77777777" w:rsidR="006E18CD" w:rsidRPr="006E18CD" w:rsidRDefault="006E18CD" w:rsidP="006E18CD"/>
    <w:p w14:paraId="466E42FD" w14:textId="615C631C" w:rsidR="00C65B96" w:rsidRDefault="00C65B96" w:rsidP="00684305">
      <w:pPr>
        <w:pStyle w:val="ListBullet"/>
      </w:pPr>
      <w:r>
        <w:t>Turtle: python package to draw images on the console</w:t>
      </w:r>
    </w:p>
    <w:p w14:paraId="30532614" w14:textId="39E524E0" w:rsidR="00C65B96" w:rsidRDefault="00C65B96" w:rsidP="00684305">
      <w:pPr>
        <w:pStyle w:val="ListBullet"/>
      </w:pPr>
      <w:r>
        <w:t>Import turtle</w:t>
      </w:r>
      <w:r>
        <w:tab/>
      </w:r>
      <w:r>
        <w:tab/>
      </w:r>
    </w:p>
    <w:p w14:paraId="78C845E0" w14:textId="5A6B423D" w:rsidR="00C65B96" w:rsidRDefault="00C65B96" w:rsidP="00684305">
      <w:pPr>
        <w:pStyle w:val="ListBullet"/>
      </w:pPr>
      <w:r>
        <w:t>Import turtle as t</w:t>
      </w:r>
    </w:p>
    <w:tbl>
      <w:tblPr>
        <w:tblStyle w:val="TableGrid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429"/>
        <w:gridCol w:w="2622"/>
        <w:gridCol w:w="2412"/>
        <w:gridCol w:w="1887"/>
      </w:tblGrid>
      <w:tr w:rsidR="00071955" w14:paraId="28EB6F5F" w14:textId="2363EC46" w:rsidTr="00071955">
        <w:tc>
          <w:tcPr>
            <w:tcW w:w="2429" w:type="dxa"/>
          </w:tcPr>
          <w:p w14:paraId="16835121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t.speed</w:t>
            </w:r>
            <w:proofErr w:type="spellEnd"/>
            <w:proofErr w:type="gramEnd"/>
            <w:r>
              <w:t>(0)</w:t>
            </w:r>
          </w:p>
        </w:tc>
        <w:tc>
          <w:tcPr>
            <w:tcW w:w="2622" w:type="dxa"/>
          </w:tcPr>
          <w:p w14:paraId="46CC2C77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 w:rsidRPr="00C65B96">
              <w:t>t.left</w:t>
            </w:r>
            <w:proofErr w:type="spellEnd"/>
            <w:proofErr w:type="gramEnd"/>
            <w:r w:rsidRPr="00C65B96">
              <w:t>(</w:t>
            </w:r>
            <w:r>
              <w:t>angle</w:t>
            </w:r>
            <w:r w:rsidRPr="00C65B96">
              <w:t>)</w:t>
            </w:r>
          </w:p>
        </w:tc>
        <w:tc>
          <w:tcPr>
            <w:tcW w:w="2412" w:type="dxa"/>
          </w:tcPr>
          <w:p w14:paraId="21D2A407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t.back</w:t>
            </w:r>
            <w:proofErr w:type="spellEnd"/>
            <w:proofErr w:type="gramEnd"/>
            <w:r>
              <w:t>(length)</w:t>
            </w:r>
          </w:p>
        </w:tc>
        <w:tc>
          <w:tcPr>
            <w:tcW w:w="1887" w:type="dxa"/>
          </w:tcPr>
          <w:p w14:paraId="4B6BF453" w14:textId="4F9E5975" w:rsidR="00071955" w:rsidRDefault="008D3D0B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t.hideturtle</w:t>
            </w:r>
            <w:proofErr w:type="spellEnd"/>
            <w:proofErr w:type="gramEnd"/>
            <w:r>
              <w:t>()</w:t>
            </w:r>
          </w:p>
        </w:tc>
      </w:tr>
      <w:tr w:rsidR="00071955" w14:paraId="25BABB35" w14:textId="0A192035" w:rsidTr="00071955">
        <w:tc>
          <w:tcPr>
            <w:tcW w:w="2429" w:type="dxa"/>
          </w:tcPr>
          <w:p w14:paraId="6B1C4648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 w:rsidRPr="00C65B96">
              <w:t>t.circle</w:t>
            </w:r>
            <w:proofErr w:type="spellEnd"/>
            <w:proofErr w:type="gramEnd"/>
            <w:r w:rsidRPr="00C65B96">
              <w:t>(radius)</w:t>
            </w:r>
          </w:p>
        </w:tc>
        <w:tc>
          <w:tcPr>
            <w:tcW w:w="2622" w:type="dxa"/>
          </w:tcPr>
          <w:p w14:paraId="36C12FE4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 w:rsidRPr="00C65B96">
              <w:t>t.right</w:t>
            </w:r>
            <w:proofErr w:type="spellEnd"/>
            <w:proofErr w:type="gramEnd"/>
            <w:r w:rsidRPr="00C65B96">
              <w:t>(</w:t>
            </w:r>
            <w:r>
              <w:t>angle</w:t>
            </w:r>
            <w:r w:rsidRPr="00C65B96">
              <w:t>)</w:t>
            </w:r>
          </w:p>
        </w:tc>
        <w:tc>
          <w:tcPr>
            <w:tcW w:w="2412" w:type="dxa"/>
          </w:tcPr>
          <w:p w14:paraId="2C5721DC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t.up</w:t>
            </w:r>
            <w:proofErr w:type="spellEnd"/>
            <w:proofErr w:type="gramEnd"/>
            <w:r>
              <w:t>()</w:t>
            </w:r>
          </w:p>
        </w:tc>
        <w:tc>
          <w:tcPr>
            <w:tcW w:w="1887" w:type="dxa"/>
          </w:tcPr>
          <w:p w14:paraId="00F559A4" w14:textId="5CCDF144" w:rsidR="00071955" w:rsidRDefault="008D3D0B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t.bye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1955" w14:paraId="56EBFD97" w14:textId="7AF61F49" w:rsidTr="00071955">
        <w:tc>
          <w:tcPr>
            <w:tcW w:w="2429" w:type="dxa"/>
          </w:tcPr>
          <w:p w14:paraId="07ACA245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 w:rsidRPr="00C65B96">
              <w:t>t.done</w:t>
            </w:r>
            <w:proofErr w:type="spellEnd"/>
            <w:proofErr w:type="gramEnd"/>
            <w:r w:rsidRPr="00C65B96">
              <w:t>()</w:t>
            </w:r>
          </w:p>
        </w:tc>
        <w:tc>
          <w:tcPr>
            <w:tcW w:w="2622" w:type="dxa"/>
          </w:tcPr>
          <w:p w14:paraId="04D9E585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r w:rsidRPr="00C65B96">
              <w:t>t.forward</w:t>
            </w:r>
            <w:proofErr w:type="spellEnd"/>
            <w:r w:rsidRPr="00C65B96">
              <w:t>(</w:t>
            </w:r>
            <w:r>
              <w:t>length</w:t>
            </w:r>
            <w:r w:rsidRPr="00C65B96">
              <w:t>)</w:t>
            </w:r>
          </w:p>
        </w:tc>
        <w:tc>
          <w:tcPr>
            <w:tcW w:w="2412" w:type="dxa"/>
          </w:tcPr>
          <w:p w14:paraId="3646D87D" w14:textId="0967045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t.clear</w:t>
            </w:r>
            <w:proofErr w:type="spellEnd"/>
            <w:proofErr w:type="gramEnd"/>
            <w:r>
              <w:t>()</w:t>
            </w:r>
          </w:p>
        </w:tc>
        <w:tc>
          <w:tcPr>
            <w:tcW w:w="1887" w:type="dxa"/>
          </w:tcPr>
          <w:p w14:paraId="4F1B2C87" w14:textId="77777777" w:rsidR="00071955" w:rsidRDefault="00071955" w:rsidP="0068430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614D6F41" w14:textId="72B1F7C9" w:rsidR="00C65B96" w:rsidRDefault="00C65B96" w:rsidP="008D3D0B">
      <w:pPr>
        <w:pStyle w:val="ListBullet"/>
        <w:numPr>
          <w:ilvl w:val="0"/>
          <w:numId w:val="0"/>
        </w:numPr>
      </w:pPr>
    </w:p>
    <w:p w14:paraId="307BDECB" w14:textId="46840FDA" w:rsidR="00C65B96" w:rsidRDefault="00711AE4" w:rsidP="00684305">
      <w:pPr>
        <w:pStyle w:val="ListBullet"/>
      </w:pPr>
      <w:r>
        <w:t xml:space="preserve">Home: pen down, center of </w:t>
      </w:r>
      <w:r w:rsidR="0085257B">
        <w:t>window, facing right</w:t>
      </w:r>
    </w:p>
    <w:p w14:paraId="5360EE25" w14:textId="58C57582" w:rsidR="0085257B" w:rsidRDefault="0085257B" w:rsidP="00684305">
      <w:pPr>
        <w:pStyle w:val="ListBullet"/>
      </w:pPr>
      <w:r>
        <w:t>Pre/post-conditions: explicitly describe t</w:t>
      </w:r>
      <w:r w:rsidR="00274681">
        <w:t>he initial state of the turtle as well as where the turtle ends up your function is called</w:t>
      </w:r>
    </w:p>
    <w:p w14:paraId="2A39F0BE" w14:textId="6441FD3F" w:rsidR="00274681" w:rsidRDefault="00055CDA" w:rsidP="00684305">
      <w:pPr>
        <w:pStyle w:val="ListBullet"/>
      </w:pPr>
      <w:r>
        <w:t>Algorithm: series of steps (instructions) the program follows</w:t>
      </w:r>
    </w:p>
    <w:p w14:paraId="529D3BAB" w14:textId="77777777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746CE2DE" w14:textId="116F38EA" w:rsidR="00055CDA" w:rsidRDefault="006F4752" w:rsidP="002A3590">
      <w:pPr>
        <w:pStyle w:val="Heading2"/>
      </w:pPr>
      <w:r>
        <w:t>Week 2: Parameters, Conditionals, Fruitful Functions</w:t>
      </w:r>
    </w:p>
    <w:p w14:paraId="32D38637" w14:textId="77777777" w:rsidR="006E18CD" w:rsidRPr="006E18CD" w:rsidRDefault="006E18CD" w:rsidP="006E18CD"/>
    <w:p w14:paraId="48D77BB8" w14:textId="4A65D3DC" w:rsidR="006F4752" w:rsidRDefault="005006A3" w:rsidP="00684305">
      <w:pPr>
        <w:pStyle w:val="ListBullet"/>
      </w:pPr>
      <w:r>
        <w:t>Parameter: input value for a function</w:t>
      </w:r>
    </w:p>
    <w:p w14:paraId="3F7D6E6C" w14:textId="677D6397" w:rsidR="005006A3" w:rsidRDefault="006F56D6" w:rsidP="00684305">
      <w:pPr>
        <w:pStyle w:val="ListBullet"/>
      </w:pPr>
      <w:r>
        <w:t>Argument: value provided when a function is called</w:t>
      </w:r>
    </w:p>
    <w:p w14:paraId="50628CAB" w14:textId="4E856D8C" w:rsidR="006F56D6" w:rsidRDefault="006F56D6" w:rsidP="00684305">
      <w:pPr>
        <w:pStyle w:val="ListBullet"/>
      </w:pPr>
      <w:r>
        <w:t>Input: interacting with the user</w:t>
      </w:r>
    </w:p>
    <w:p w14:paraId="6FC87E54" w14:textId="6E44377B" w:rsidR="00AF0ACB" w:rsidRDefault="00AF0ACB" w:rsidP="00684305">
      <w:pPr>
        <w:pStyle w:val="ListBullet"/>
        <w:numPr>
          <w:ilvl w:val="1"/>
          <w:numId w:val="3"/>
        </w:numPr>
      </w:pPr>
      <w:r>
        <w:t>Always a string! Number input must be converted to int</w:t>
      </w:r>
    </w:p>
    <w:p w14:paraId="4A1154FB" w14:textId="213C622C" w:rsidR="00AF0ACB" w:rsidRDefault="008F6CF0" w:rsidP="00684305">
      <w:pPr>
        <w:pStyle w:val="ListBullet"/>
      </w:pPr>
      <w:r>
        <w:t>Variable</w:t>
      </w:r>
    </w:p>
    <w:p w14:paraId="248F041C" w14:textId="2370CF3D" w:rsidR="00CC0EA6" w:rsidRDefault="00CC0EA6" w:rsidP="00684305">
      <w:pPr>
        <w:pStyle w:val="ListBullet"/>
        <w:numPr>
          <w:ilvl w:val="1"/>
          <w:numId w:val="3"/>
        </w:numPr>
      </w:pPr>
      <w:r>
        <w:t xml:space="preserve">Getting input from user </w:t>
      </w:r>
    </w:p>
    <w:p w14:paraId="39CB2F34" w14:textId="439B6612" w:rsidR="00CC0EA6" w:rsidRDefault="00CC0EA6" w:rsidP="00684305">
      <w:pPr>
        <w:pStyle w:val="ListBullet"/>
        <w:numPr>
          <w:ilvl w:val="1"/>
          <w:numId w:val="3"/>
        </w:numPr>
      </w:pPr>
      <w:r>
        <w:lastRenderedPageBreak/>
        <w:t>Converting/casting type string to type int</w:t>
      </w:r>
    </w:p>
    <w:p w14:paraId="3BA79A4E" w14:textId="0C26D3EF" w:rsidR="00CC0EA6" w:rsidRDefault="00BF4080" w:rsidP="00684305">
      <w:pPr>
        <w:pStyle w:val="ListBullet"/>
      </w:pPr>
      <w:r>
        <w:t>Conditional Statements</w:t>
      </w:r>
    </w:p>
    <w:p w14:paraId="489D1E44" w14:textId="6B72D7E3" w:rsidR="00BF4080" w:rsidRDefault="00BF4080" w:rsidP="00684305">
      <w:pPr>
        <w:pStyle w:val="ListBullet"/>
        <w:numPr>
          <w:ilvl w:val="1"/>
          <w:numId w:val="3"/>
        </w:numPr>
      </w:pPr>
      <w:proofErr w:type="gramStart"/>
      <w:r>
        <w:t>If( )</w:t>
      </w:r>
      <w:proofErr w:type="gramEnd"/>
      <w:r>
        <w:t>:</w:t>
      </w:r>
    </w:p>
    <w:p w14:paraId="2FD116AD" w14:textId="79A7E754" w:rsidR="00BF4080" w:rsidRDefault="00BF4080" w:rsidP="00684305">
      <w:pPr>
        <w:pStyle w:val="ListBullet"/>
        <w:numPr>
          <w:ilvl w:val="1"/>
          <w:numId w:val="3"/>
        </w:numPr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)</w:t>
      </w:r>
      <w:r w:rsidR="005178AE">
        <w:t>:</w:t>
      </w:r>
    </w:p>
    <w:p w14:paraId="1F9C93C5" w14:textId="1E1342CE" w:rsidR="00BF4080" w:rsidRDefault="005178AE" w:rsidP="00684305">
      <w:pPr>
        <w:pStyle w:val="ListBullet"/>
        <w:numPr>
          <w:ilvl w:val="1"/>
          <w:numId w:val="3"/>
        </w:numPr>
      </w:pPr>
      <w:proofErr w:type="gramStart"/>
      <w:r>
        <w:t>Els</w:t>
      </w:r>
      <w:r w:rsidR="006E18CD">
        <w:t>e</w:t>
      </w:r>
      <w:r>
        <w:t>(</w:t>
      </w:r>
      <w:proofErr w:type="gramEnd"/>
      <w:r>
        <w:t>):</w:t>
      </w:r>
    </w:p>
    <w:p w14:paraId="1068406D" w14:textId="6D99249E" w:rsidR="005178AE" w:rsidRDefault="005178AE" w:rsidP="00684305">
      <w:pPr>
        <w:pStyle w:val="ListBullet"/>
        <w:numPr>
          <w:ilvl w:val="1"/>
          <w:numId w:val="3"/>
        </w:numPr>
      </w:pPr>
      <w:r>
        <w:t>Rational Operators</w:t>
      </w:r>
    </w:p>
    <w:p w14:paraId="271EB936" w14:textId="435936DD" w:rsidR="005178AE" w:rsidRDefault="005178AE" w:rsidP="00684305">
      <w:pPr>
        <w:pStyle w:val="ListBullet"/>
        <w:numPr>
          <w:ilvl w:val="2"/>
          <w:numId w:val="3"/>
        </w:numPr>
      </w:pPr>
      <w:r>
        <w:t>==,</w:t>
      </w:r>
      <w:r w:rsidR="005D5EDD">
        <w:t xml:space="preserve"> &lt;, &gt;, &lt;= ,&gt;=, !=</w:t>
      </w:r>
    </w:p>
    <w:p w14:paraId="509A8B1C" w14:textId="3B9CD971" w:rsidR="005D5EDD" w:rsidRDefault="005D5EDD" w:rsidP="00684305">
      <w:pPr>
        <w:pStyle w:val="ListBullet"/>
        <w:numPr>
          <w:ilvl w:val="1"/>
          <w:numId w:val="3"/>
        </w:numPr>
      </w:pPr>
      <w:r>
        <w:t>Logical Operators</w:t>
      </w:r>
    </w:p>
    <w:p w14:paraId="7DB9C05F" w14:textId="095102D5" w:rsidR="003008C8" w:rsidRDefault="003008C8" w:rsidP="00684305">
      <w:pPr>
        <w:pStyle w:val="ListBullet"/>
        <w:numPr>
          <w:ilvl w:val="2"/>
          <w:numId w:val="3"/>
        </w:numPr>
      </w:pPr>
      <w:r>
        <w:t>and, or, not (</w:t>
      </w:r>
      <w:proofErr w:type="gramStart"/>
      <w:r>
        <w:t>or !</w:t>
      </w:r>
      <w:proofErr w:type="gramEnd"/>
      <w:r>
        <w:t>)</w:t>
      </w:r>
    </w:p>
    <w:p w14:paraId="03E657F6" w14:textId="73F5AB1D" w:rsidR="003008C8" w:rsidRDefault="00276041" w:rsidP="00684305">
      <w:pPr>
        <w:pStyle w:val="ListBullet"/>
      </w:pPr>
      <w:r>
        <w:t>Functions:</w:t>
      </w:r>
    </w:p>
    <w:p w14:paraId="5D0CF828" w14:textId="3D536B1B" w:rsidR="00264C10" w:rsidRDefault="00276041" w:rsidP="00684305">
      <w:pPr>
        <w:pStyle w:val="ListBullet"/>
        <w:numPr>
          <w:ilvl w:val="1"/>
          <w:numId w:val="3"/>
        </w:numPr>
      </w:pPr>
      <w:r>
        <w:t xml:space="preserve">def </w:t>
      </w:r>
      <w:proofErr w:type="spellStart"/>
      <w:r>
        <w:t>func</w:t>
      </w:r>
      <w:proofErr w:type="spellEnd"/>
      <w:r>
        <w:t xml:space="preserve"> (param, param):</w:t>
      </w:r>
    </w:p>
    <w:p w14:paraId="4440BA28" w14:textId="69A01E70" w:rsidR="00264C10" w:rsidRDefault="00264C10" w:rsidP="00684305">
      <w:pPr>
        <w:pStyle w:val="ListBullet"/>
        <w:numPr>
          <w:ilvl w:val="1"/>
          <w:numId w:val="3"/>
        </w:numPr>
      </w:pPr>
      <w:r>
        <w:t>Proper indentation necessary</w:t>
      </w:r>
    </w:p>
    <w:p w14:paraId="3EBC9C75" w14:textId="30771ADB" w:rsidR="00BF3D11" w:rsidRDefault="00BF3D11" w:rsidP="00684305">
      <w:pPr>
        <w:pStyle w:val="ListBullet"/>
        <w:numPr>
          <w:ilvl w:val="1"/>
          <w:numId w:val="3"/>
        </w:numPr>
      </w:pPr>
      <w:r>
        <w:t>Functions separated by newline</w:t>
      </w:r>
    </w:p>
    <w:p w14:paraId="644E12C2" w14:textId="4AD8DD46" w:rsidR="00512F6C" w:rsidRDefault="00476A00" w:rsidP="00684305">
      <w:pPr>
        <w:pStyle w:val="ListBullet"/>
        <w:numPr>
          <w:ilvl w:val="1"/>
          <w:numId w:val="3"/>
        </w:numPr>
      </w:pPr>
      <w:r>
        <w:t>Keywords</w:t>
      </w:r>
    </w:p>
    <w:p w14:paraId="223BB958" w14:textId="2CCE0C38" w:rsidR="00476A00" w:rsidRDefault="00476A00" w:rsidP="00476A00">
      <w:pPr>
        <w:pStyle w:val="ListBullet"/>
        <w:numPr>
          <w:ilvl w:val="2"/>
          <w:numId w:val="3"/>
        </w:numPr>
      </w:pPr>
      <w:r>
        <w:t>Pass – leaves function</w:t>
      </w:r>
    </w:p>
    <w:p w14:paraId="77B779F6" w14:textId="32AF2D76" w:rsidR="00476A00" w:rsidRDefault="00476A00" w:rsidP="00476A00">
      <w:pPr>
        <w:pStyle w:val="ListBullet"/>
        <w:numPr>
          <w:ilvl w:val="2"/>
          <w:numId w:val="3"/>
        </w:numPr>
      </w:pPr>
      <w:r>
        <w:t>Break – leaves a loop</w:t>
      </w:r>
    </w:p>
    <w:p w14:paraId="056FC53D" w14:textId="7C049420" w:rsidR="00476A00" w:rsidRDefault="0006320F" w:rsidP="00476A00">
      <w:pPr>
        <w:pStyle w:val="ListBullet"/>
        <w:numPr>
          <w:ilvl w:val="2"/>
          <w:numId w:val="3"/>
        </w:numPr>
      </w:pPr>
      <w:r>
        <w:t xml:space="preserve">Return </w:t>
      </w:r>
      <w:r w:rsidR="00364D70">
        <w:t>–</w:t>
      </w:r>
      <w:r>
        <w:t xml:space="preserve"> </w:t>
      </w:r>
      <w:r w:rsidR="00364D70">
        <w:t xml:space="preserve">returns the variable </w:t>
      </w:r>
      <w:r w:rsidR="00EC0521">
        <w:t xml:space="preserve">used within the </w:t>
      </w:r>
      <w:r w:rsidR="003D3C01">
        <w:t xml:space="preserve">function </w:t>
      </w:r>
      <w:r w:rsidR="00E207EA">
        <w:t>– can be used outside function now</w:t>
      </w:r>
    </w:p>
    <w:p w14:paraId="56B37A66" w14:textId="22791B1E" w:rsidR="00E207EA" w:rsidRDefault="00C65363" w:rsidP="00476A00">
      <w:pPr>
        <w:pStyle w:val="ListBullet"/>
        <w:numPr>
          <w:ilvl w:val="2"/>
          <w:numId w:val="3"/>
        </w:numPr>
      </w:pPr>
      <w:r>
        <w:t xml:space="preserve">Continue </w:t>
      </w:r>
      <w:r w:rsidR="006E18CD">
        <w:t>–</w:t>
      </w:r>
      <w:r>
        <w:t xml:space="preserve"> </w:t>
      </w:r>
      <w:r w:rsidR="006E18CD">
        <w:t>skips rest of while loop statements</w:t>
      </w:r>
    </w:p>
    <w:p w14:paraId="1B1209EB" w14:textId="77777777" w:rsidR="006E18CD" w:rsidRDefault="006E18CD" w:rsidP="00476A00">
      <w:pPr>
        <w:pStyle w:val="ListBullet"/>
        <w:numPr>
          <w:ilvl w:val="2"/>
          <w:numId w:val="3"/>
        </w:numPr>
      </w:pPr>
    </w:p>
    <w:p w14:paraId="3EA347E5" w14:textId="47E8A009" w:rsidR="00BF3D11" w:rsidRDefault="001B78C3" w:rsidP="00684305">
      <w:pPr>
        <w:pStyle w:val="ListBullet"/>
      </w:pPr>
      <w:r>
        <w:t>Main Function</w:t>
      </w:r>
    </w:p>
    <w:p w14:paraId="42505176" w14:textId="37BAA370" w:rsidR="00F3188C" w:rsidRDefault="00F3188C" w:rsidP="00684305">
      <w:pPr>
        <w:pStyle w:val="ListBullet"/>
        <w:numPr>
          <w:ilvl w:val="1"/>
          <w:numId w:val="3"/>
        </w:numPr>
      </w:pPr>
      <w:r>
        <w:t>Function that’s called to run your program</w:t>
      </w:r>
    </w:p>
    <w:p w14:paraId="0E1CDE40" w14:textId="3CA8C41C" w:rsidR="00F3188C" w:rsidRDefault="00F3188C" w:rsidP="00684305">
      <w:pPr>
        <w:pStyle w:val="ListBullet"/>
        <w:numPr>
          <w:ilvl w:val="1"/>
          <w:numId w:val="3"/>
        </w:numPr>
      </w:pPr>
      <w:r>
        <w:t>If function isn’t called by main, then your program won’t run it</w:t>
      </w:r>
    </w:p>
    <w:p w14:paraId="31784329" w14:textId="0672DFEF" w:rsidR="00EC46D6" w:rsidRDefault="00305B6D" w:rsidP="00684305">
      <w:pPr>
        <w:pStyle w:val="ListBullet"/>
      </w:pPr>
      <w:r>
        <w:t xml:space="preserve">If </w:t>
      </w:r>
      <w:r w:rsidR="00535F74">
        <w:t>_ _name_ _== “main”</w:t>
      </w:r>
      <w:r w:rsidR="00987BA6">
        <w:t>:</w:t>
      </w:r>
    </w:p>
    <w:p w14:paraId="14DD4953" w14:textId="7B1AE977" w:rsidR="00B928F1" w:rsidRDefault="00B436BB" w:rsidP="00684305">
      <w:pPr>
        <w:pStyle w:val="ListBullet"/>
        <w:numPr>
          <w:ilvl w:val="1"/>
          <w:numId w:val="3"/>
        </w:numPr>
      </w:pPr>
      <w:r>
        <w:t>if __name__ == "__main__":</w:t>
      </w:r>
      <w:r w:rsidR="00B928F1">
        <w:t xml:space="preserve"> </w:t>
      </w:r>
      <w:proofErr w:type="gramStart"/>
      <w:r w:rsidR="007633E2">
        <w:t>main(</w:t>
      </w:r>
      <w:proofErr w:type="gramEnd"/>
      <w:r w:rsidR="007633E2">
        <w:t>)</w:t>
      </w:r>
    </w:p>
    <w:p w14:paraId="527B7F74" w14:textId="77777777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6C2A0FB3" w14:textId="77D0BC3A" w:rsidR="00B928F1" w:rsidRDefault="00B663C9" w:rsidP="002A3590">
      <w:pPr>
        <w:pStyle w:val="Heading2"/>
      </w:pPr>
      <w:r>
        <w:lastRenderedPageBreak/>
        <w:t>Week 3: Fruitful Functions/Recursions</w:t>
      </w:r>
    </w:p>
    <w:p w14:paraId="1DD1EB84" w14:textId="77777777" w:rsidR="006E18CD" w:rsidRPr="006E18CD" w:rsidRDefault="006E18CD" w:rsidP="006E18CD"/>
    <w:p w14:paraId="5AB1DAF9" w14:textId="7FAE5835" w:rsidR="00B663C9" w:rsidRDefault="00B663C9" w:rsidP="00684305">
      <w:pPr>
        <w:pStyle w:val="ListBullet"/>
      </w:pPr>
      <w:r>
        <w:t xml:space="preserve">A fruitful function has fruit which means it returns </w:t>
      </w:r>
      <w:r w:rsidR="001063D3">
        <w:t>a value</w:t>
      </w:r>
    </w:p>
    <w:p w14:paraId="5E7AF4D8" w14:textId="522CC876" w:rsidR="001063D3" w:rsidRDefault="001063D3" w:rsidP="00684305">
      <w:pPr>
        <w:pStyle w:val="ListBullet"/>
      </w:pPr>
      <w:r>
        <w:t>Print vs. Returns</w:t>
      </w:r>
    </w:p>
    <w:p w14:paraId="1B132BC4" w14:textId="3D55C679" w:rsidR="001063D3" w:rsidRDefault="001063D3" w:rsidP="00684305">
      <w:pPr>
        <w:pStyle w:val="ListBullet"/>
        <w:numPr>
          <w:ilvl w:val="1"/>
          <w:numId w:val="3"/>
        </w:numPr>
      </w:pPr>
      <w:r>
        <w:t>Print: value sent directly to console</w:t>
      </w:r>
    </w:p>
    <w:p w14:paraId="1EABD3FF" w14:textId="3BFA175A" w:rsidR="001063D3" w:rsidRDefault="001063D3" w:rsidP="00684305">
      <w:pPr>
        <w:pStyle w:val="ListBullet"/>
        <w:numPr>
          <w:ilvl w:val="1"/>
          <w:numId w:val="3"/>
        </w:numPr>
      </w:pPr>
      <w:r>
        <w:t>Return</w:t>
      </w:r>
      <w:r w:rsidR="00117EA9">
        <w:t>: value can used/manipulated in other functions</w:t>
      </w:r>
      <w:r w:rsidR="00D44C54">
        <w:t xml:space="preserve"> (outside scope of initial function)</w:t>
      </w:r>
    </w:p>
    <w:p w14:paraId="045EAD7E" w14:textId="5EC154A4" w:rsidR="00D44C54" w:rsidRDefault="00D44C54" w:rsidP="00684305">
      <w:pPr>
        <w:pStyle w:val="ListBullet"/>
      </w:pPr>
      <w:r>
        <w:t>A recursion function is a function that calls itself</w:t>
      </w:r>
    </w:p>
    <w:p w14:paraId="39D90F77" w14:textId="7D3D0E35" w:rsidR="00D44C54" w:rsidRDefault="001D1596" w:rsidP="00684305">
      <w:pPr>
        <w:pStyle w:val="ListBullet"/>
        <w:numPr>
          <w:ilvl w:val="1"/>
          <w:numId w:val="3"/>
        </w:numPr>
      </w:pPr>
      <w:r>
        <w:t>2 parts:</w:t>
      </w:r>
    </w:p>
    <w:p w14:paraId="2A57122C" w14:textId="4E9C0ACE" w:rsidR="001D1596" w:rsidRDefault="001D1596" w:rsidP="00684305">
      <w:pPr>
        <w:pStyle w:val="ListBullet"/>
        <w:numPr>
          <w:ilvl w:val="2"/>
          <w:numId w:val="3"/>
        </w:numPr>
      </w:pPr>
      <w:r>
        <w:t>Base case: ends recursion</w:t>
      </w:r>
    </w:p>
    <w:p w14:paraId="37CE821B" w14:textId="59B1CE7A" w:rsidR="00D50BC0" w:rsidRDefault="001D1596" w:rsidP="00684305">
      <w:pPr>
        <w:pStyle w:val="ListBullet"/>
        <w:numPr>
          <w:ilvl w:val="2"/>
          <w:numId w:val="3"/>
        </w:numPr>
      </w:pPr>
      <w:r>
        <w:t xml:space="preserve">Recursion case: where the function </w:t>
      </w:r>
      <w:r w:rsidR="00D50BC0">
        <w:t>calls itself</w:t>
      </w:r>
    </w:p>
    <w:p w14:paraId="154AFD1C" w14:textId="7D59D3C0" w:rsidR="00D50BC0" w:rsidRDefault="00D50BC0" w:rsidP="00684305">
      <w:pPr>
        <w:pStyle w:val="ListBullet"/>
        <w:numPr>
          <w:ilvl w:val="2"/>
          <w:numId w:val="3"/>
        </w:numPr>
      </w:pPr>
      <w:r>
        <w:t>Additional parameters can tell you when to stop</w:t>
      </w:r>
    </w:p>
    <w:p w14:paraId="7A1D7292" w14:textId="2B6F086A" w:rsidR="00D50BC0" w:rsidRDefault="00E23650" w:rsidP="00684305">
      <w:pPr>
        <w:pStyle w:val="ListBullet"/>
      </w:pPr>
      <w:r>
        <w:t>Substitution Trace</w:t>
      </w:r>
    </w:p>
    <w:p w14:paraId="69AD0733" w14:textId="77777777" w:rsidR="00876320" w:rsidRDefault="00E23650" w:rsidP="00684305">
      <w:pPr>
        <w:pStyle w:val="ListBullet"/>
        <w:numPr>
          <w:ilvl w:val="1"/>
          <w:numId w:val="3"/>
        </w:numPr>
      </w:pPr>
      <w:r>
        <w:t xml:space="preserve">The function (with parameters) = what each </w:t>
      </w:r>
      <w:r w:rsidR="00A24661">
        <w:t>return evaluates to</w:t>
      </w:r>
    </w:p>
    <w:p w14:paraId="2D68DEF7" w14:textId="77777777" w:rsidR="00876320" w:rsidRDefault="00876320" w:rsidP="00684305">
      <w:pPr>
        <w:pStyle w:val="ListBullet"/>
        <w:numPr>
          <w:ilvl w:val="1"/>
          <w:numId w:val="3"/>
        </w:numPr>
      </w:pPr>
      <w:r>
        <w:t>Code sample:</w:t>
      </w:r>
    </w:p>
    <w:p w14:paraId="1A29EB26" w14:textId="012CC407" w:rsidR="00F2755E" w:rsidRDefault="00F2755E" w:rsidP="00684305">
      <w:pPr>
        <w:pStyle w:val="ListBullet"/>
        <w:numPr>
          <w:ilvl w:val="2"/>
          <w:numId w:val="3"/>
        </w:numPr>
      </w:pPr>
      <w:r>
        <w:t xml:space="preserve">2 *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4 - 1) + 1</w:t>
      </w:r>
    </w:p>
    <w:p w14:paraId="552EBDE9" w14:textId="77777777" w:rsidR="00F2755E" w:rsidRDefault="00F2755E" w:rsidP="00684305">
      <w:pPr>
        <w:pStyle w:val="ListBullet"/>
        <w:numPr>
          <w:ilvl w:val="2"/>
          <w:numId w:val="3"/>
        </w:numPr>
      </w:pPr>
      <w:r>
        <w:t xml:space="preserve">2 *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3) + 1</w:t>
      </w:r>
    </w:p>
    <w:p w14:paraId="7D387AD1" w14:textId="77777777" w:rsidR="00F2755E" w:rsidRDefault="00F2755E" w:rsidP="00684305">
      <w:pPr>
        <w:pStyle w:val="ListBullet"/>
        <w:numPr>
          <w:ilvl w:val="2"/>
          <w:numId w:val="3"/>
        </w:numPr>
      </w:pPr>
      <w:r>
        <w:t xml:space="preserve">2 * (2 *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2) + 1) + 1</w:t>
      </w:r>
    </w:p>
    <w:p w14:paraId="7ACCA8B2" w14:textId="77777777" w:rsidR="00F2755E" w:rsidRDefault="00F2755E" w:rsidP="00684305">
      <w:pPr>
        <w:pStyle w:val="ListBullet"/>
        <w:numPr>
          <w:ilvl w:val="2"/>
          <w:numId w:val="3"/>
        </w:numPr>
      </w:pPr>
      <w:r>
        <w:t xml:space="preserve">2 * (2 * (2 *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1) + 1) + 1) + 1</w:t>
      </w:r>
    </w:p>
    <w:p w14:paraId="7DEB433E" w14:textId="76F21ADE" w:rsidR="00A24661" w:rsidRDefault="00F2755E" w:rsidP="00684305">
      <w:pPr>
        <w:pStyle w:val="ListBullet"/>
        <w:numPr>
          <w:ilvl w:val="2"/>
          <w:numId w:val="3"/>
        </w:numPr>
      </w:pPr>
      <w:r>
        <w:t>2 * (2 * (2 * 1 + 1) + 1) + 1 = 15</w:t>
      </w:r>
    </w:p>
    <w:p w14:paraId="40FDA14F" w14:textId="6B0EAE82" w:rsidR="00876320" w:rsidRDefault="00BC59F0" w:rsidP="00684305">
      <w:pPr>
        <w:pStyle w:val="ListBullet"/>
      </w:pPr>
      <w:r>
        <w:t>Fruitful Recursion: A recur</w:t>
      </w:r>
      <w:r w:rsidR="00422B7D">
        <w:t>sive function that returns a value</w:t>
      </w:r>
    </w:p>
    <w:p w14:paraId="2D499662" w14:textId="77777777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0BD89430" w14:textId="77777777" w:rsidR="002C526F" w:rsidRDefault="002C526F" w:rsidP="002C526F"/>
    <w:p w14:paraId="02B1B4C5" w14:textId="77777777" w:rsidR="002C526F" w:rsidRDefault="002C526F" w:rsidP="002C526F"/>
    <w:p w14:paraId="5B61E85B" w14:textId="77777777" w:rsidR="002C526F" w:rsidRDefault="002C526F" w:rsidP="002C526F"/>
    <w:p w14:paraId="04A2231B" w14:textId="77777777" w:rsidR="002C526F" w:rsidRDefault="002C526F" w:rsidP="002C526F"/>
    <w:p w14:paraId="4045A015" w14:textId="561BD408" w:rsidR="00422B7D" w:rsidRDefault="006A792B" w:rsidP="002C526F">
      <w:pPr>
        <w:pStyle w:val="Heading2"/>
      </w:pPr>
      <w:r>
        <w:lastRenderedPageBreak/>
        <w:t>Week 4: Tail Recursion and Iteration</w:t>
      </w:r>
    </w:p>
    <w:p w14:paraId="05C0CE7E" w14:textId="77777777" w:rsidR="006E18CD" w:rsidRPr="006E18CD" w:rsidRDefault="006E18CD" w:rsidP="006E18CD"/>
    <w:p w14:paraId="43A42696" w14:textId="44AEF788" w:rsidR="006A792B" w:rsidRDefault="006A792B" w:rsidP="00684305">
      <w:pPr>
        <w:pStyle w:val="ListBullet"/>
      </w:pPr>
      <w:r>
        <w:t>Tail Recursion has a tail which means that the last thing it does is the</w:t>
      </w:r>
      <w:r w:rsidR="00834FF4">
        <w:t xml:space="preserve"> recursive case</w:t>
      </w:r>
    </w:p>
    <w:p w14:paraId="075AF6C6" w14:textId="66F3ACCE" w:rsidR="00733659" w:rsidRDefault="00733659" w:rsidP="00684305">
      <w:pPr>
        <w:pStyle w:val="ListBullet"/>
      </w:pPr>
      <w:r>
        <w:t>Accumulator</w:t>
      </w:r>
      <w:r w:rsidR="00C51F08">
        <w:t xml:space="preserve"> (acc): temporary variable – stores the value of the recent recursive case</w:t>
      </w:r>
    </w:p>
    <w:p w14:paraId="2D395066" w14:textId="6145DBB3" w:rsidR="00C51F08" w:rsidRDefault="00EA0605" w:rsidP="00684305">
      <w:pPr>
        <w:pStyle w:val="ListBullet"/>
      </w:pPr>
      <w:r>
        <w:t>Iteration</w:t>
      </w:r>
    </w:p>
    <w:p w14:paraId="500A3A11" w14:textId="425ED1B2" w:rsidR="00EA0605" w:rsidRDefault="00EA0605" w:rsidP="00684305">
      <w:pPr>
        <w:pStyle w:val="ListBullet"/>
        <w:numPr>
          <w:ilvl w:val="1"/>
          <w:numId w:val="3"/>
        </w:numPr>
      </w:pPr>
      <w:proofErr w:type="gramStart"/>
      <w:r>
        <w:t>While</w:t>
      </w:r>
      <w:r w:rsidR="00573201">
        <w:t>(</w:t>
      </w:r>
      <w:proofErr w:type="gramEnd"/>
      <w:r w:rsidR="00573201">
        <w:t>): or While True:</w:t>
      </w:r>
    </w:p>
    <w:p w14:paraId="040D43A2" w14:textId="56C80EC7" w:rsidR="00684305" w:rsidRDefault="00573201" w:rsidP="00684305">
      <w:pPr>
        <w:pStyle w:val="Heading2"/>
      </w:pPr>
      <w:r>
        <w:t>Week 5: Strings and Files</w:t>
      </w:r>
    </w:p>
    <w:p w14:paraId="53EBD11E" w14:textId="77777777" w:rsidR="006E18CD" w:rsidRPr="006E18CD" w:rsidRDefault="006E18CD" w:rsidP="006E18CD"/>
    <w:p w14:paraId="5A0CBEA5" w14:textId="5E8B2857" w:rsidR="00573201" w:rsidRDefault="004B51CC" w:rsidP="00684305">
      <w:pPr>
        <w:pStyle w:val="ListBullet"/>
      </w:pPr>
      <w:r>
        <w:t xml:space="preserve">A string is a </w:t>
      </w:r>
      <w:r w:rsidR="00CF1FD8">
        <w:t>sequence</w:t>
      </w:r>
      <w:r>
        <w:t xml:space="preserve"> of characters</w:t>
      </w:r>
      <w:r w:rsidR="006B510E">
        <w:t>/symbols</w:t>
      </w:r>
    </w:p>
    <w:p w14:paraId="685719ED" w14:textId="31666189" w:rsidR="00684305" w:rsidRDefault="004B51CC" w:rsidP="00684305">
      <w:pPr>
        <w:pStyle w:val="ListBullet"/>
      </w:pPr>
      <w:r>
        <w:t>Each character has a position number or index</w:t>
      </w:r>
      <w:r w:rsidR="0079508E">
        <w:t xml:space="preserve"> that starts from </w:t>
      </w:r>
      <w:r w:rsidR="00871C8E">
        <w:t>0</w:t>
      </w:r>
    </w:p>
    <w:tbl>
      <w:tblPr>
        <w:tblStyle w:val="TableGrid"/>
        <w:tblpPr w:leftFromText="180" w:rightFromText="180" w:vertAnchor="text" w:horzAnchor="margin" w:tblpXSpec="center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63"/>
        <w:gridCol w:w="667"/>
        <w:gridCol w:w="665"/>
        <w:gridCol w:w="653"/>
        <w:gridCol w:w="653"/>
        <w:gridCol w:w="653"/>
        <w:gridCol w:w="663"/>
        <w:gridCol w:w="668"/>
        <w:gridCol w:w="666"/>
      </w:tblGrid>
      <w:tr w:rsidR="00684305" w14:paraId="6C2E7335" w14:textId="77777777" w:rsidTr="00684305">
        <w:tc>
          <w:tcPr>
            <w:tcW w:w="653" w:type="dxa"/>
          </w:tcPr>
          <w:p w14:paraId="3633A33A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  <w:ind w:left="432" w:hanging="432"/>
            </w:pPr>
            <w:r>
              <w:t>P</w:t>
            </w:r>
          </w:p>
        </w:tc>
        <w:tc>
          <w:tcPr>
            <w:tcW w:w="653" w:type="dxa"/>
          </w:tcPr>
          <w:p w14:paraId="7609BB16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Y</w:t>
            </w:r>
          </w:p>
        </w:tc>
        <w:tc>
          <w:tcPr>
            <w:tcW w:w="653" w:type="dxa"/>
          </w:tcPr>
          <w:p w14:paraId="6E5B4515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T</w:t>
            </w:r>
          </w:p>
        </w:tc>
        <w:tc>
          <w:tcPr>
            <w:tcW w:w="663" w:type="dxa"/>
          </w:tcPr>
          <w:p w14:paraId="3E762DD7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H</w:t>
            </w:r>
          </w:p>
        </w:tc>
        <w:tc>
          <w:tcPr>
            <w:tcW w:w="667" w:type="dxa"/>
          </w:tcPr>
          <w:p w14:paraId="56C96AA5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665" w:type="dxa"/>
          </w:tcPr>
          <w:p w14:paraId="080D181B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N</w:t>
            </w:r>
          </w:p>
        </w:tc>
        <w:tc>
          <w:tcPr>
            <w:tcW w:w="653" w:type="dxa"/>
          </w:tcPr>
          <w:p w14:paraId="79628751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P</w:t>
            </w:r>
          </w:p>
        </w:tc>
        <w:tc>
          <w:tcPr>
            <w:tcW w:w="653" w:type="dxa"/>
          </w:tcPr>
          <w:p w14:paraId="53EE2184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Y</w:t>
            </w:r>
          </w:p>
        </w:tc>
        <w:tc>
          <w:tcPr>
            <w:tcW w:w="653" w:type="dxa"/>
          </w:tcPr>
          <w:p w14:paraId="71889ECA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T</w:t>
            </w:r>
          </w:p>
        </w:tc>
        <w:tc>
          <w:tcPr>
            <w:tcW w:w="663" w:type="dxa"/>
          </w:tcPr>
          <w:p w14:paraId="2140A36C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H</w:t>
            </w:r>
          </w:p>
        </w:tc>
        <w:tc>
          <w:tcPr>
            <w:tcW w:w="668" w:type="dxa"/>
          </w:tcPr>
          <w:p w14:paraId="47CA1969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666" w:type="dxa"/>
          </w:tcPr>
          <w:p w14:paraId="2F3DAD4F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N</w:t>
            </w:r>
          </w:p>
        </w:tc>
      </w:tr>
      <w:tr w:rsidR="00684305" w14:paraId="6D85E66C" w14:textId="77777777" w:rsidTr="00684305">
        <w:tc>
          <w:tcPr>
            <w:tcW w:w="653" w:type="dxa"/>
          </w:tcPr>
          <w:p w14:paraId="4D06AB58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-6</w:t>
            </w:r>
          </w:p>
        </w:tc>
        <w:tc>
          <w:tcPr>
            <w:tcW w:w="653" w:type="dxa"/>
          </w:tcPr>
          <w:p w14:paraId="13E828D0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-5</w:t>
            </w:r>
          </w:p>
        </w:tc>
        <w:tc>
          <w:tcPr>
            <w:tcW w:w="653" w:type="dxa"/>
          </w:tcPr>
          <w:p w14:paraId="4C725EDF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-4</w:t>
            </w:r>
          </w:p>
        </w:tc>
        <w:tc>
          <w:tcPr>
            <w:tcW w:w="663" w:type="dxa"/>
          </w:tcPr>
          <w:p w14:paraId="5AAE6A66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-3</w:t>
            </w:r>
          </w:p>
        </w:tc>
        <w:tc>
          <w:tcPr>
            <w:tcW w:w="667" w:type="dxa"/>
          </w:tcPr>
          <w:p w14:paraId="7034BFA4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-2</w:t>
            </w:r>
          </w:p>
        </w:tc>
        <w:tc>
          <w:tcPr>
            <w:tcW w:w="665" w:type="dxa"/>
          </w:tcPr>
          <w:p w14:paraId="32A8E8B2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-1</w:t>
            </w:r>
          </w:p>
        </w:tc>
        <w:tc>
          <w:tcPr>
            <w:tcW w:w="653" w:type="dxa"/>
          </w:tcPr>
          <w:p w14:paraId="14F3C0B8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53" w:type="dxa"/>
          </w:tcPr>
          <w:p w14:paraId="66351454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53" w:type="dxa"/>
          </w:tcPr>
          <w:p w14:paraId="1D59D148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663" w:type="dxa"/>
          </w:tcPr>
          <w:p w14:paraId="19BE66D0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  <w:ind w:left="432" w:hanging="432"/>
            </w:pPr>
            <w:r>
              <w:t>3</w:t>
            </w:r>
          </w:p>
        </w:tc>
        <w:tc>
          <w:tcPr>
            <w:tcW w:w="668" w:type="dxa"/>
          </w:tcPr>
          <w:p w14:paraId="387B011F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666" w:type="dxa"/>
          </w:tcPr>
          <w:p w14:paraId="61E6C7A5" w14:textId="77777777" w:rsidR="00684305" w:rsidRDefault="00684305" w:rsidP="00684305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3FB88369" w14:textId="77777777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617D3163" w14:textId="2496274A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2F6E1B0C" w14:textId="77777777" w:rsidR="00684305" w:rsidRDefault="00684305" w:rsidP="00684305">
      <w:pPr>
        <w:pStyle w:val="ListBullet"/>
        <w:numPr>
          <w:ilvl w:val="0"/>
          <w:numId w:val="0"/>
        </w:numPr>
        <w:ind w:left="432" w:hanging="432"/>
      </w:pPr>
    </w:p>
    <w:p w14:paraId="0A1FED1A" w14:textId="7CAE2836" w:rsidR="00616AB2" w:rsidRDefault="004D07BF" w:rsidP="00684305">
      <w:pPr>
        <w:pStyle w:val="ListBullet"/>
      </w:pPr>
      <w:r>
        <w:t xml:space="preserve">Strings are immutable which means they cannot be </w:t>
      </w:r>
      <w:r w:rsidR="00D66AEB">
        <w:t>altered after declaration</w:t>
      </w:r>
    </w:p>
    <w:p w14:paraId="4A8AE9FF" w14:textId="6C7A6C96" w:rsidR="00D66AEB" w:rsidRDefault="00E34941" w:rsidP="00684305">
      <w:pPr>
        <w:pStyle w:val="ListBullet"/>
      </w:pPr>
      <w:r>
        <w:t xml:space="preserve">Concatenation: two variable types must be same in order to do operations </w:t>
      </w:r>
      <w:r w:rsidR="00C71757">
        <w:t>with them</w:t>
      </w:r>
    </w:p>
    <w:p w14:paraId="2858A9E5" w14:textId="297126C5" w:rsidR="00C71757" w:rsidRDefault="00C71757" w:rsidP="00684305">
      <w:pPr>
        <w:pStyle w:val="ListBullet"/>
      </w:pPr>
      <w:r>
        <w:t>Slicing</w:t>
      </w:r>
    </w:p>
    <w:p w14:paraId="74E91ABF" w14:textId="36B102BA" w:rsidR="00C71757" w:rsidRDefault="001E5942" w:rsidP="00684305">
      <w:pPr>
        <w:pStyle w:val="ListBullet"/>
        <w:numPr>
          <w:ilvl w:val="1"/>
          <w:numId w:val="3"/>
        </w:numPr>
      </w:pPr>
      <w:r>
        <w:t>str</w:t>
      </w:r>
      <w:r w:rsidR="00FD7871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[</w:t>
      </w:r>
      <w:proofErr w:type="spellStart"/>
      <w:proofErr w:type="gramStart"/>
      <w:r w:rsidR="00FD7871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start:end</w:t>
      </w:r>
      <w:proofErr w:type="spellEnd"/>
      <w:proofErr w:type="gramEnd"/>
      <w:r w:rsidR="00FD7871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]</w:t>
      </w:r>
      <w:r w:rsidR="00EF7FB0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</w:t>
      </w:r>
      <w:r w:rsidR="00FB1BD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items start through end-1</w:t>
      </w:r>
    </w:p>
    <w:p w14:paraId="65D7BF2D" w14:textId="3F26E5D9" w:rsidR="001E5942" w:rsidRPr="00EF7FB0" w:rsidRDefault="001E5942" w:rsidP="004D0D61">
      <w:pPr>
        <w:pStyle w:val="ListBullet"/>
        <w:numPr>
          <w:ilvl w:val="1"/>
          <w:numId w:val="3"/>
        </w:numPr>
      </w:pPr>
      <w:r>
        <w:t>str</w:t>
      </w:r>
      <w:r w:rsidR="00EF7FB0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[start:]</w:t>
      </w:r>
      <w:r w:rsidR="00FB1BD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items start through the rest of the list</w:t>
      </w:r>
      <w:r w:rsidR="00FB1BD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ab/>
      </w:r>
    </w:p>
    <w:p w14:paraId="727E2A3A" w14:textId="658E1134" w:rsidR="00EF7FB0" w:rsidRPr="00EF7FB0" w:rsidRDefault="00EF7FB0" w:rsidP="004D0D61">
      <w:pPr>
        <w:pStyle w:val="ListBullet"/>
        <w:numPr>
          <w:ilvl w:val="1"/>
          <w:numId w:val="3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str</w:t>
      </w: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[:end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]</w:t>
      </w:r>
      <w:r w:rsidR="00FB1BD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items from the beginning through end-1</w:t>
      </w:r>
    </w:p>
    <w:p w14:paraId="1337605F" w14:textId="15CA0E15" w:rsidR="00EF7FB0" w:rsidRDefault="00EF7FB0" w:rsidP="004546DE">
      <w:pPr>
        <w:pStyle w:val="ListBullet"/>
        <w:numPr>
          <w:ilvl w:val="1"/>
          <w:numId w:val="3"/>
        </w:numPr>
      </w:pP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str[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:]</w:t>
      </w:r>
      <w:r w:rsidR="00F438FF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a copy of the whole list</w:t>
      </w:r>
    </w:p>
    <w:p w14:paraId="038AE704" w14:textId="11892C0A" w:rsidR="004546DE" w:rsidRDefault="001418BE" w:rsidP="004546DE">
      <w:pPr>
        <w:pStyle w:val="ListBullet"/>
      </w:pPr>
      <w:r>
        <w:t>ASCII</w:t>
      </w:r>
    </w:p>
    <w:p w14:paraId="566B2F2F" w14:textId="3811434B" w:rsidR="001418BE" w:rsidRDefault="001418BE" w:rsidP="001418BE">
      <w:pPr>
        <w:pStyle w:val="ListBullet"/>
        <w:numPr>
          <w:ilvl w:val="1"/>
          <w:numId w:val="3"/>
        </w:numPr>
      </w:pPr>
      <w:proofErr w:type="spellStart"/>
      <w:proofErr w:type="gramStart"/>
      <w:r>
        <w:t>ord</w:t>
      </w:r>
      <w:proofErr w:type="spellEnd"/>
      <w:r>
        <w:t>(</w:t>
      </w:r>
      <w:proofErr w:type="gramEnd"/>
      <w:r>
        <w:t>) function returns the ASCII value of a character</w:t>
      </w:r>
    </w:p>
    <w:p w14:paraId="094F646C" w14:textId="40641808" w:rsidR="00EB71AC" w:rsidRDefault="008B314D" w:rsidP="001418BE">
      <w:pPr>
        <w:pStyle w:val="ListBullet"/>
        <w:numPr>
          <w:ilvl w:val="1"/>
          <w:numId w:val="3"/>
        </w:numPr>
      </w:pPr>
      <w:proofErr w:type="spellStart"/>
      <w:proofErr w:type="gramStart"/>
      <w:r w:rsidRPr="008B314D">
        <w:lastRenderedPageBreak/>
        <w:t>chr</w:t>
      </w:r>
      <w:proofErr w:type="spellEnd"/>
      <w:r w:rsidRPr="008B314D">
        <w:t>(</w:t>
      </w:r>
      <w:proofErr w:type="gramEnd"/>
      <w:r w:rsidRPr="008B314D">
        <w:t>)</w:t>
      </w:r>
      <w:r>
        <w:t xml:space="preserve"> function </w:t>
      </w:r>
      <w:r w:rsidR="00A814DA">
        <w:t>returns the character associated with the ASCII value</w:t>
      </w:r>
    </w:p>
    <w:p w14:paraId="5AFAC3D8" w14:textId="27A98923" w:rsidR="00A814DA" w:rsidRDefault="00A814DA" w:rsidP="00A814DA">
      <w:pPr>
        <w:pStyle w:val="ListBullet"/>
      </w:pPr>
      <w:r>
        <w:t>Time Complexity</w:t>
      </w:r>
    </w:p>
    <w:p w14:paraId="2DFEC414" w14:textId="078DB95A" w:rsidR="00A814DA" w:rsidRDefault="00A814DA" w:rsidP="00A814DA">
      <w:pPr>
        <w:pStyle w:val="ListBullet"/>
        <w:numPr>
          <w:ilvl w:val="1"/>
          <w:numId w:val="3"/>
        </w:numPr>
      </w:pPr>
      <w:proofErr w:type="gramStart"/>
      <w:r>
        <w:t>O(</w:t>
      </w:r>
      <w:proofErr w:type="gramEnd"/>
      <w:r w:rsidR="000927D8">
        <w:t>1</w:t>
      </w:r>
      <w:r>
        <w:t>)</w:t>
      </w:r>
    </w:p>
    <w:p w14:paraId="0D5519C3" w14:textId="73025BFA" w:rsidR="00E1515A" w:rsidRDefault="002C526F" w:rsidP="00E1515A">
      <w:pPr>
        <w:pStyle w:val="ListBullet"/>
        <w:numPr>
          <w:ilvl w:val="2"/>
          <w:numId w:val="3"/>
        </w:numPr>
      </w:pPr>
      <w:proofErr w:type="gramStart"/>
      <w:r>
        <w:t>str[</w:t>
      </w:r>
      <w:proofErr w:type="gramEnd"/>
      <w:r>
        <w:t xml:space="preserve">4] </w:t>
      </w:r>
      <w:r w:rsidR="00187BFE">
        <w:t>– constant</w:t>
      </w:r>
    </w:p>
    <w:p w14:paraId="0EE5F8BC" w14:textId="14B9B7BF" w:rsidR="00E1515A" w:rsidRDefault="00E1515A" w:rsidP="00E1515A">
      <w:pPr>
        <w:pStyle w:val="ListBullet"/>
        <w:numPr>
          <w:ilvl w:val="1"/>
          <w:numId w:val="3"/>
        </w:numPr>
      </w:pPr>
      <w:r>
        <w:t>O(N)</w:t>
      </w:r>
    </w:p>
    <w:p w14:paraId="2C818F96" w14:textId="120E51B5" w:rsidR="006D631D" w:rsidRDefault="00187BFE" w:rsidP="00187BFE">
      <w:pPr>
        <w:pStyle w:val="ListBullet"/>
        <w:numPr>
          <w:ilvl w:val="2"/>
          <w:numId w:val="3"/>
        </w:numPr>
      </w:pPr>
      <w:r>
        <w:t>For loops – linear</w:t>
      </w:r>
    </w:p>
    <w:p w14:paraId="0E908C49" w14:textId="74BAEE65" w:rsidR="00187BFE" w:rsidRDefault="00187BFE" w:rsidP="00187BFE">
      <w:pPr>
        <w:pStyle w:val="ListBullet"/>
        <w:numPr>
          <w:ilvl w:val="2"/>
          <w:numId w:val="3"/>
        </w:numPr>
      </w:pPr>
      <w:r>
        <w:t xml:space="preserve">For </w:t>
      </w:r>
      <w:proofErr w:type="spellStart"/>
      <w:r w:rsidR="00B83544">
        <w:t>ch</w:t>
      </w:r>
      <w:proofErr w:type="spellEnd"/>
      <w:r>
        <w:t xml:space="preserve"> in </w:t>
      </w:r>
      <w:proofErr w:type="gramStart"/>
      <w:r w:rsidR="00B83544">
        <w:t>s</w:t>
      </w:r>
      <w:r w:rsidR="005F5644">
        <w:t>tr</w:t>
      </w:r>
      <w:r>
        <w:t>(</w:t>
      </w:r>
      <w:proofErr w:type="gramEnd"/>
      <w:r>
        <w:t>0:5):</w:t>
      </w:r>
    </w:p>
    <w:p w14:paraId="58C72569" w14:textId="5F63A460" w:rsidR="00187BFE" w:rsidRDefault="00B83544" w:rsidP="00187BFE">
      <w:pPr>
        <w:pStyle w:val="ListBullet"/>
        <w:numPr>
          <w:ilvl w:val="3"/>
          <w:numId w:val="3"/>
        </w:numPr>
      </w:pPr>
      <w:r>
        <w:t>I+= 1 (1)</w:t>
      </w:r>
    </w:p>
    <w:p w14:paraId="50F644EA" w14:textId="317B9D71" w:rsidR="005F5644" w:rsidRDefault="00B83544" w:rsidP="005F5644">
      <w:pPr>
        <w:pStyle w:val="ListBullet"/>
        <w:numPr>
          <w:ilvl w:val="3"/>
          <w:numId w:val="3"/>
        </w:numPr>
      </w:pPr>
      <w:r>
        <w:t>J+=2 (1)</w:t>
      </w:r>
    </w:p>
    <w:p w14:paraId="3E25B33E" w14:textId="61A27335" w:rsidR="005F5644" w:rsidRDefault="005F5644" w:rsidP="005F5644">
      <w:pPr>
        <w:pStyle w:val="ListBullet"/>
        <w:numPr>
          <w:ilvl w:val="3"/>
          <w:numId w:val="3"/>
        </w:numPr>
      </w:pPr>
      <w:r>
        <w:t>1+1 = 2N (+N for each calculation made)</w:t>
      </w:r>
    </w:p>
    <w:p w14:paraId="4D8E8D03" w14:textId="2DE32DEC" w:rsidR="00A814DA" w:rsidRDefault="006D631D" w:rsidP="00A814DA">
      <w:pPr>
        <w:pStyle w:val="ListBullet"/>
        <w:numPr>
          <w:ilvl w:val="1"/>
          <w:numId w:val="3"/>
        </w:numPr>
      </w:pPr>
      <w:r>
        <w:t>O(N</w:t>
      </w:r>
      <w:r w:rsidR="00753130">
        <w:rPr>
          <w:vertAlign w:val="superscript"/>
        </w:rPr>
        <w:t>2</w:t>
      </w:r>
      <w:r w:rsidR="00AA56E5">
        <w:t>)</w:t>
      </w:r>
    </w:p>
    <w:p w14:paraId="7F6581BC" w14:textId="76FD183F" w:rsidR="00AA56E5" w:rsidRDefault="00AA56E5" w:rsidP="00AA56E5">
      <w:pPr>
        <w:pStyle w:val="ListBullet"/>
        <w:numPr>
          <w:ilvl w:val="2"/>
          <w:numId w:val="3"/>
        </w:numPr>
      </w:pPr>
      <w:r>
        <w:t>Exponential time</w:t>
      </w:r>
    </w:p>
    <w:p w14:paraId="20F317D7" w14:textId="66981694" w:rsidR="00753130" w:rsidRDefault="00AA56E5" w:rsidP="00753130">
      <w:pPr>
        <w:pStyle w:val="ListBullet"/>
        <w:numPr>
          <w:ilvl w:val="2"/>
          <w:numId w:val="3"/>
        </w:numPr>
      </w:pPr>
      <w:r>
        <w:t>For loop within a for loop</w:t>
      </w:r>
    </w:p>
    <w:p w14:paraId="73A728F8" w14:textId="14247CAF" w:rsidR="00AA56E5" w:rsidRDefault="006849B9" w:rsidP="00AA56E5">
      <w:pPr>
        <w:pStyle w:val="ListBullet"/>
      </w:pPr>
      <w:r>
        <w:t>For Loops</w:t>
      </w:r>
    </w:p>
    <w:p w14:paraId="36253565" w14:textId="029B99E4" w:rsidR="006F1CDF" w:rsidRDefault="006F1CDF" w:rsidP="00D36207">
      <w:pPr>
        <w:pStyle w:val="ListBullet"/>
        <w:numPr>
          <w:ilvl w:val="1"/>
          <w:numId w:val="3"/>
        </w:numPr>
      </w:pPr>
      <w:r>
        <w:t>For each loop</w:t>
      </w:r>
      <w:r w:rsidR="00D36207">
        <w:t xml:space="preserve"> (usually used for files/strings)</w:t>
      </w:r>
    </w:p>
    <w:p w14:paraId="266B6286" w14:textId="6955793D" w:rsidR="00D36207" w:rsidRDefault="00D36207" w:rsidP="00D36207">
      <w:pPr>
        <w:pStyle w:val="ListBullet"/>
        <w:numPr>
          <w:ilvl w:val="2"/>
          <w:numId w:val="3"/>
        </w:numPr>
      </w:pPr>
      <w:r>
        <w:t>For line in file</w:t>
      </w:r>
      <w:r w:rsidR="00C25BB0">
        <w:t>:</w:t>
      </w:r>
    </w:p>
    <w:p w14:paraId="19F3C79E" w14:textId="0F19056F" w:rsidR="00C25BB0" w:rsidRDefault="00D36207" w:rsidP="00C25BB0">
      <w:pPr>
        <w:pStyle w:val="ListBullet"/>
        <w:numPr>
          <w:ilvl w:val="2"/>
          <w:numId w:val="3"/>
        </w:numPr>
      </w:pPr>
      <w:r>
        <w:t xml:space="preserve">For </w:t>
      </w:r>
      <w:proofErr w:type="spellStart"/>
      <w:r w:rsidR="00C25BB0">
        <w:t>ch</w:t>
      </w:r>
      <w:proofErr w:type="spellEnd"/>
      <w:r w:rsidR="00C25BB0">
        <w:t xml:space="preserve"> in line:</w:t>
      </w:r>
    </w:p>
    <w:p w14:paraId="00FA751A" w14:textId="2C777908" w:rsidR="00C25BB0" w:rsidRDefault="00C25BB0" w:rsidP="006B510E">
      <w:pPr>
        <w:pStyle w:val="ListBullet"/>
        <w:numPr>
          <w:ilvl w:val="2"/>
          <w:numId w:val="3"/>
        </w:numPr>
      </w:pPr>
      <w:r>
        <w:t>For in range loop</w:t>
      </w:r>
    </w:p>
    <w:p w14:paraId="7E6AFBF9" w14:textId="607C18FA" w:rsidR="00C25BB0" w:rsidRDefault="00C25BB0" w:rsidP="00C25BB0">
      <w:pPr>
        <w:pStyle w:val="ListBullet"/>
        <w:numPr>
          <w:ilvl w:val="2"/>
          <w:numId w:val="3"/>
        </w:numPr>
      </w:pPr>
      <w:r>
        <w:t>For index in (</w:t>
      </w:r>
      <w:proofErr w:type="spellStart"/>
      <w:r>
        <w:t>len</w:t>
      </w:r>
      <w:proofErr w:type="spellEnd"/>
      <w:r>
        <w:t>(word)):</w:t>
      </w:r>
    </w:p>
    <w:p w14:paraId="13D70C7C" w14:textId="17691A2F" w:rsidR="00C25BB0" w:rsidRDefault="00195EB3" w:rsidP="00195EB3">
      <w:pPr>
        <w:pStyle w:val="ListBullet"/>
      </w:pPr>
      <w:r>
        <w:t>Files</w:t>
      </w:r>
    </w:p>
    <w:p w14:paraId="361E38DE" w14:textId="494C7A24" w:rsidR="00195EB3" w:rsidRDefault="00195EB3" w:rsidP="00195EB3">
      <w:pPr>
        <w:pStyle w:val="ListBullet"/>
        <w:numPr>
          <w:ilvl w:val="1"/>
          <w:numId w:val="3"/>
        </w:numPr>
      </w:pPr>
      <w:proofErr w:type="gramStart"/>
      <w:r>
        <w:t>open</w:t>
      </w:r>
      <w:r w:rsidR="00256C46">
        <w:t>(</w:t>
      </w:r>
      <w:proofErr w:type="gramEnd"/>
      <w:r w:rsidR="00256C46">
        <w:t>) – returns a file</w:t>
      </w:r>
    </w:p>
    <w:p w14:paraId="4BA716F8" w14:textId="11AA1CCB" w:rsidR="00256C46" w:rsidRDefault="00850D75" w:rsidP="00195EB3">
      <w:pPr>
        <w:pStyle w:val="ListBullet"/>
        <w:numPr>
          <w:ilvl w:val="1"/>
          <w:numId w:val="3"/>
        </w:numPr>
      </w:pPr>
      <w:proofErr w:type="gramStart"/>
      <w:r>
        <w:t>close(</w:t>
      </w:r>
      <w:proofErr w:type="gramEnd"/>
      <w:r>
        <w:t xml:space="preserve">) – closes a file </w:t>
      </w:r>
      <w:r w:rsidR="00146836">
        <w:t>when done</w:t>
      </w:r>
    </w:p>
    <w:p w14:paraId="600124F9" w14:textId="0D15E3E3" w:rsidR="00871C8E" w:rsidRDefault="00146836" w:rsidP="008E1D23">
      <w:pPr>
        <w:pStyle w:val="ListBullet"/>
        <w:numPr>
          <w:ilvl w:val="1"/>
          <w:numId w:val="3"/>
        </w:numPr>
      </w:pPr>
      <w:proofErr w:type="gramStart"/>
      <w:r>
        <w:t>strip(</w:t>
      </w:r>
      <w:proofErr w:type="gramEnd"/>
      <w:r>
        <w:t>) – strips the empty spaces at the end of the string</w:t>
      </w:r>
      <w:bookmarkStart w:id="0" w:name="_GoBack"/>
      <w:bookmarkEnd w:id="0"/>
    </w:p>
    <w:sectPr w:rsidR="00871C8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94C8" w14:textId="77777777" w:rsidR="00D63E77" w:rsidRDefault="00D63E77">
      <w:r>
        <w:separator/>
      </w:r>
    </w:p>
    <w:p w14:paraId="39F98DF4" w14:textId="77777777" w:rsidR="00D63E77" w:rsidRDefault="00D63E77"/>
  </w:endnote>
  <w:endnote w:type="continuationSeparator" w:id="0">
    <w:p w14:paraId="474D520E" w14:textId="77777777" w:rsidR="00D63E77" w:rsidRDefault="00D63E77">
      <w:r>
        <w:continuationSeparator/>
      </w:r>
    </w:p>
    <w:p w14:paraId="7C51ACF6" w14:textId="77777777" w:rsidR="00D63E77" w:rsidRDefault="00D63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F50FC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EEB6" w14:textId="77777777" w:rsidR="00D63E77" w:rsidRDefault="00D63E77">
      <w:r>
        <w:separator/>
      </w:r>
    </w:p>
    <w:p w14:paraId="70B273B6" w14:textId="77777777" w:rsidR="00D63E77" w:rsidRDefault="00D63E77"/>
  </w:footnote>
  <w:footnote w:type="continuationSeparator" w:id="0">
    <w:p w14:paraId="79DA2347" w14:textId="77777777" w:rsidR="00D63E77" w:rsidRDefault="00D63E77">
      <w:r>
        <w:continuationSeparator/>
      </w:r>
    </w:p>
    <w:p w14:paraId="40884498" w14:textId="77777777" w:rsidR="00D63E77" w:rsidRDefault="00D63E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76EC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2B620C"/>
    <w:multiLevelType w:val="hybridMultilevel"/>
    <w:tmpl w:val="562E85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24597F"/>
    <w:multiLevelType w:val="hybridMultilevel"/>
    <w:tmpl w:val="3AC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459"/>
    <w:multiLevelType w:val="hybridMultilevel"/>
    <w:tmpl w:val="C054CB5E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0906CDF"/>
    <w:multiLevelType w:val="hybridMultilevel"/>
    <w:tmpl w:val="567C2DA8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B3633"/>
    <w:multiLevelType w:val="hybridMultilevel"/>
    <w:tmpl w:val="1908C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B3F8E"/>
    <w:multiLevelType w:val="hybridMultilevel"/>
    <w:tmpl w:val="D4BCB3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23133FE"/>
    <w:multiLevelType w:val="hybridMultilevel"/>
    <w:tmpl w:val="962462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C6B7C76"/>
    <w:multiLevelType w:val="hybridMultilevel"/>
    <w:tmpl w:val="03F2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C3987"/>
    <w:multiLevelType w:val="hybridMultilevel"/>
    <w:tmpl w:val="9F0056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7DA56606"/>
    <w:multiLevelType w:val="hybridMultilevel"/>
    <w:tmpl w:val="739240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7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96"/>
    <w:rsid w:val="00000039"/>
    <w:rsid w:val="0004068E"/>
    <w:rsid w:val="00055CDA"/>
    <w:rsid w:val="0006320F"/>
    <w:rsid w:val="00071955"/>
    <w:rsid w:val="000927D8"/>
    <w:rsid w:val="001062F6"/>
    <w:rsid w:val="001063D3"/>
    <w:rsid w:val="00117EA9"/>
    <w:rsid w:val="001418BE"/>
    <w:rsid w:val="00146836"/>
    <w:rsid w:val="001829C0"/>
    <w:rsid w:val="00187BFE"/>
    <w:rsid w:val="00195EB3"/>
    <w:rsid w:val="001B78C3"/>
    <w:rsid w:val="001D1596"/>
    <w:rsid w:val="001E5942"/>
    <w:rsid w:val="001F0CCA"/>
    <w:rsid w:val="001F2E92"/>
    <w:rsid w:val="00256C46"/>
    <w:rsid w:val="00264C10"/>
    <w:rsid w:val="00274681"/>
    <w:rsid w:val="00276041"/>
    <w:rsid w:val="002A3590"/>
    <w:rsid w:val="002C526F"/>
    <w:rsid w:val="003008C8"/>
    <w:rsid w:val="00305B6D"/>
    <w:rsid w:val="00320041"/>
    <w:rsid w:val="00364D70"/>
    <w:rsid w:val="00384C4B"/>
    <w:rsid w:val="003D3C01"/>
    <w:rsid w:val="00422B7D"/>
    <w:rsid w:val="00425F0D"/>
    <w:rsid w:val="004546DE"/>
    <w:rsid w:val="00467017"/>
    <w:rsid w:val="00476A00"/>
    <w:rsid w:val="004B51CC"/>
    <w:rsid w:val="004D07BF"/>
    <w:rsid w:val="005006A3"/>
    <w:rsid w:val="0050328A"/>
    <w:rsid w:val="00512F6C"/>
    <w:rsid w:val="005178AE"/>
    <w:rsid w:val="00535F74"/>
    <w:rsid w:val="00573201"/>
    <w:rsid w:val="005B2BAC"/>
    <w:rsid w:val="005D5EDD"/>
    <w:rsid w:val="005F5644"/>
    <w:rsid w:val="00616AB2"/>
    <w:rsid w:val="00684305"/>
    <w:rsid w:val="006849B9"/>
    <w:rsid w:val="006A792B"/>
    <w:rsid w:val="006B510E"/>
    <w:rsid w:val="006D631D"/>
    <w:rsid w:val="006E18CD"/>
    <w:rsid w:val="006F1CDF"/>
    <w:rsid w:val="006F4752"/>
    <w:rsid w:val="006F56D6"/>
    <w:rsid w:val="00711AE4"/>
    <w:rsid w:val="00713E5A"/>
    <w:rsid w:val="00733659"/>
    <w:rsid w:val="00753130"/>
    <w:rsid w:val="007633E2"/>
    <w:rsid w:val="0079508E"/>
    <w:rsid w:val="00834FF4"/>
    <w:rsid w:val="00850D75"/>
    <w:rsid w:val="0085257B"/>
    <w:rsid w:val="00871C8E"/>
    <w:rsid w:val="00876320"/>
    <w:rsid w:val="008918F2"/>
    <w:rsid w:val="008B314D"/>
    <w:rsid w:val="008D3D0B"/>
    <w:rsid w:val="008E1D23"/>
    <w:rsid w:val="008E34C3"/>
    <w:rsid w:val="008F6CF0"/>
    <w:rsid w:val="00987BA6"/>
    <w:rsid w:val="00A00F75"/>
    <w:rsid w:val="00A24661"/>
    <w:rsid w:val="00A814DA"/>
    <w:rsid w:val="00AA56E5"/>
    <w:rsid w:val="00AF0ACB"/>
    <w:rsid w:val="00B41922"/>
    <w:rsid w:val="00B436BB"/>
    <w:rsid w:val="00B663C9"/>
    <w:rsid w:val="00B83544"/>
    <w:rsid w:val="00B928F1"/>
    <w:rsid w:val="00BC59F0"/>
    <w:rsid w:val="00BF3D11"/>
    <w:rsid w:val="00BF4080"/>
    <w:rsid w:val="00C172B8"/>
    <w:rsid w:val="00C25BB0"/>
    <w:rsid w:val="00C51F08"/>
    <w:rsid w:val="00C65363"/>
    <w:rsid w:val="00C65B96"/>
    <w:rsid w:val="00C71757"/>
    <w:rsid w:val="00CC0EA6"/>
    <w:rsid w:val="00CF1FD8"/>
    <w:rsid w:val="00D36207"/>
    <w:rsid w:val="00D44C54"/>
    <w:rsid w:val="00D50BC0"/>
    <w:rsid w:val="00D63E77"/>
    <w:rsid w:val="00D66AEB"/>
    <w:rsid w:val="00E1515A"/>
    <w:rsid w:val="00E207EA"/>
    <w:rsid w:val="00E23650"/>
    <w:rsid w:val="00E34941"/>
    <w:rsid w:val="00E34FED"/>
    <w:rsid w:val="00E428BD"/>
    <w:rsid w:val="00E93456"/>
    <w:rsid w:val="00EA0605"/>
    <w:rsid w:val="00EB08BF"/>
    <w:rsid w:val="00EB71AC"/>
    <w:rsid w:val="00EC0521"/>
    <w:rsid w:val="00EC46D6"/>
    <w:rsid w:val="00EF7FB0"/>
    <w:rsid w:val="00F22C48"/>
    <w:rsid w:val="00F2755E"/>
    <w:rsid w:val="00F3188C"/>
    <w:rsid w:val="00F438FF"/>
    <w:rsid w:val="00FA710D"/>
    <w:rsid w:val="00FB1BDD"/>
    <w:rsid w:val="00F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9939F"/>
  <w15:chartTrackingRefBased/>
  <w15:docId w15:val="{3B8DD464-EC54-4317-BC13-08198630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C6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dhw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410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Wadhwa</dc:creator>
  <cp:keywords/>
  <dc:description/>
  <cp:lastModifiedBy>Nihal Wadhwa</cp:lastModifiedBy>
  <cp:revision>103</cp:revision>
  <dcterms:created xsi:type="dcterms:W3CDTF">2019-09-30T21:54:00Z</dcterms:created>
  <dcterms:modified xsi:type="dcterms:W3CDTF">2019-10-02T20:23:00Z</dcterms:modified>
</cp:coreProperties>
</file>