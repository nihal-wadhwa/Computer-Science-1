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B02AE8" w14:textId="4A7394BC" w:rsidR="008918F2" w:rsidRDefault="00356E3F">
      <w:pPr>
        <w:pStyle w:val="Heading1"/>
      </w:pPr>
      <w:r>
        <w:t>Exam 2 Study Guide</w:t>
      </w:r>
    </w:p>
    <w:p w14:paraId="0BE431FC" w14:textId="11589BB8" w:rsidR="00356E3F" w:rsidRDefault="00356E3F" w:rsidP="00356E3F">
      <w:pPr>
        <w:pStyle w:val="Heading2"/>
      </w:pPr>
      <w:r>
        <w:t>Week 7</w:t>
      </w:r>
      <w:r w:rsidR="00B67F66">
        <w:t xml:space="preserve"> and Week 8</w:t>
      </w:r>
      <w:r>
        <w:t>: Lists, Tuples, Searching, Sorting, Complexity</w:t>
      </w:r>
    </w:p>
    <w:tbl>
      <w:tblPr>
        <w:tblStyle w:val="TableGrid"/>
        <w:tblpPr w:leftFromText="180" w:rightFromText="180" w:vertAnchor="text" w:horzAnchor="page" w:tblpX="7249" w:tblpY="43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653"/>
        <w:gridCol w:w="653"/>
        <w:gridCol w:w="653"/>
        <w:gridCol w:w="663"/>
        <w:gridCol w:w="667"/>
        <w:gridCol w:w="768"/>
      </w:tblGrid>
      <w:tr w:rsidR="00E57738" w14:paraId="1F06ACB4" w14:textId="7BF217E4" w:rsidTr="00E57738">
        <w:tc>
          <w:tcPr>
            <w:tcW w:w="653" w:type="dxa"/>
          </w:tcPr>
          <w:p w14:paraId="432F80A3" w14:textId="77777777" w:rsidR="00E57738" w:rsidRDefault="00E57738" w:rsidP="00E57738">
            <w:pPr>
              <w:pStyle w:val="ListBullet"/>
              <w:numPr>
                <w:ilvl w:val="0"/>
                <w:numId w:val="0"/>
              </w:numPr>
              <w:ind w:left="432" w:hanging="432"/>
            </w:pPr>
            <w:r>
              <w:t>1</w:t>
            </w:r>
          </w:p>
        </w:tc>
        <w:tc>
          <w:tcPr>
            <w:tcW w:w="653" w:type="dxa"/>
          </w:tcPr>
          <w:p w14:paraId="1066D42B" w14:textId="62456A00" w:rsidR="00E57738" w:rsidRDefault="00E57738" w:rsidP="00E57738">
            <w:pPr>
              <w:pStyle w:val="ListBullet"/>
              <w:numPr>
                <w:ilvl w:val="0"/>
                <w:numId w:val="0"/>
              </w:numPr>
            </w:pPr>
            <w:r>
              <w:t>‘a’</w:t>
            </w:r>
          </w:p>
        </w:tc>
        <w:tc>
          <w:tcPr>
            <w:tcW w:w="653" w:type="dxa"/>
          </w:tcPr>
          <w:p w14:paraId="53E63F20" w14:textId="77777777" w:rsidR="00E57738" w:rsidRDefault="00E57738" w:rsidP="00E57738">
            <w:pPr>
              <w:pStyle w:val="ListBullet"/>
              <w:numPr>
                <w:ilvl w:val="0"/>
                <w:numId w:val="0"/>
              </w:numPr>
            </w:pPr>
            <w:r>
              <w:t>5.4</w:t>
            </w:r>
          </w:p>
        </w:tc>
        <w:tc>
          <w:tcPr>
            <w:tcW w:w="663" w:type="dxa"/>
          </w:tcPr>
          <w:p w14:paraId="43108FBB" w14:textId="77777777" w:rsidR="00E57738" w:rsidRDefault="00E57738" w:rsidP="00E57738">
            <w:pPr>
              <w:pStyle w:val="ListBullet"/>
              <w:numPr>
                <w:ilvl w:val="0"/>
                <w:numId w:val="0"/>
              </w:numPr>
            </w:pPr>
            <w:r>
              <w:t>6</w:t>
            </w:r>
          </w:p>
        </w:tc>
        <w:tc>
          <w:tcPr>
            <w:tcW w:w="667" w:type="dxa"/>
          </w:tcPr>
          <w:p w14:paraId="6D66E25B" w14:textId="62E2A685" w:rsidR="00E57738" w:rsidRDefault="00E57738" w:rsidP="00E57738">
            <w:pPr>
              <w:pStyle w:val="ListBullet"/>
              <w:numPr>
                <w:ilvl w:val="0"/>
                <w:numId w:val="0"/>
              </w:numPr>
            </w:pPr>
            <w:r>
              <w:t>‘b’</w:t>
            </w:r>
          </w:p>
        </w:tc>
        <w:tc>
          <w:tcPr>
            <w:tcW w:w="768" w:type="dxa"/>
          </w:tcPr>
          <w:p w14:paraId="118B9193" w14:textId="076D8EAF" w:rsidR="00E57738" w:rsidRDefault="00E57738" w:rsidP="00E57738">
            <w:pPr>
              <w:pStyle w:val="ListBullet"/>
              <w:numPr>
                <w:ilvl w:val="0"/>
                <w:numId w:val="0"/>
              </w:numPr>
            </w:pPr>
            <w:r>
              <w:t>Value</w:t>
            </w:r>
          </w:p>
        </w:tc>
      </w:tr>
      <w:tr w:rsidR="00E57738" w14:paraId="233A015C" w14:textId="325C5EBD" w:rsidTr="00E57738">
        <w:tc>
          <w:tcPr>
            <w:tcW w:w="653" w:type="dxa"/>
          </w:tcPr>
          <w:p w14:paraId="5E1C41BE" w14:textId="77777777" w:rsidR="00E57738" w:rsidRDefault="00E57738" w:rsidP="00E57738">
            <w:pPr>
              <w:pStyle w:val="ListBullet"/>
              <w:numPr>
                <w:ilvl w:val="0"/>
                <w:numId w:val="0"/>
              </w:numPr>
            </w:pPr>
            <w:r>
              <w:t>0</w:t>
            </w:r>
          </w:p>
        </w:tc>
        <w:tc>
          <w:tcPr>
            <w:tcW w:w="653" w:type="dxa"/>
          </w:tcPr>
          <w:p w14:paraId="7D12F361" w14:textId="561939EE" w:rsidR="00E57738" w:rsidRDefault="00E57738" w:rsidP="00E57738">
            <w:pPr>
              <w:pStyle w:val="ListBullet"/>
              <w:numPr>
                <w:ilvl w:val="0"/>
                <w:numId w:val="0"/>
              </w:numPr>
            </w:pPr>
            <w:r>
              <w:t>1</w:t>
            </w:r>
          </w:p>
        </w:tc>
        <w:tc>
          <w:tcPr>
            <w:tcW w:w="653" w:type="dxa"/>
          </w:tcPr>
          <w:p w14:paraId="5B0FDCE1" w14:textId="77777777" w:rsidR="00E57738" w:rsidRDefault="00E57738" w:rsidP="00E57738">
            <w:pPr>
              <w:pStyle w:val="ListBullet"/>
              <w:numPr>
                <w:ilvl w:val="0"/>
                <w:numId w:val="0"/>
              </w:numPr>
            </w:pPr>
            <w:r>
              <w:t>2</w:t>
            </w:r>
          </w:p>
        </w:tc>
        <w:tc>
          <w:tcPr>
            <w:tcW w:w="663" w:type="dxa"/>
          </w:tcPr>
          <w:p w14:paraId="0A997B55" w14:textId="77777777" w:rsidR="00E57738" w:rsidRDefault="00E57738" w:rsidP="00E57738">
            <w:pPr>
              <w:pStyle w:val="ListBullet"/>
              <w:numPr>
                <w:ilvl w:val="0"/>
                <w:numId w:val="0"/>
              </w:numPr>
            </w:pPr>
            <w:r>
              <w:t>3</w:t>
            </w:r>
          </w:p>
        </w:tc>
        <w:tc>
          <w:tcPr>
            <w:tcW w:w="667" w:type="dxa"/>
          </w:tcPr>
          <w:p w14:paraId="3D1D2C51" w14:textId="280AF8BD" w:rsidR="00E57738" w:rsidRDefault="00E57738" w:rsidP="00E57738">
            <w:pPr>
              <w:pStyle w:val="ListBullet"/>
              <w:numPr>
                <w:ilvl w:val="0"/>
                <w:numId w:val="0"/>
              </w:numPr>
            </w:pPr>
            <w:r>
              <w:t>4</w:t>
            </w:r>
          </w:p>
        </w:tc>
        <w:tc>
          <w:tcPr>
            <w:tcW w:w="768" w:type="dxa"/>
          </w:tcPr>
          <w:p w14:paraId="1CAB4431" w14:textId="7F337DB8" w:rsidR="00E57738" w:rsidRDefault="00E57738" w:rsidP="00E57738">
            <w:pPr>
              <w:pStyle w:val="ListBullet"/>
              <w:numPr>
                <w:ilvl w:val="0"/>
                <w:numId w:val="0"/>
              </w:numPr>
            </w:pPr>
            <w:r>
              <w:t>Index</w:t>
            </w:r>
          </w:p>
        </w:tc>
      </w:tr>
    </w:tbl>
    <w:p w14:paraId="0C1CFD56" w14:textId="4F2F7274" w:rsidR="00356E3F" w:rsidRDefault="00356E3F" w:rsidP="00356E3F"/>
    <w:p w14:paraId="1E093F29" w14:textId="1710C33D" w:rsidR="00356E3F" w:rsidRDefault="00E57738" w:rsidP="00E57738">
      <w:pPr>
        <w:pStyle w:val="ListBullet"/>
      </w:pPr>
      <w:r>
        <w:t>Lists: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list = </w:t>
      </w:r>
    </w:p>
    <w:p w14:paraId="671305E0" w14:textId="35FC6ABD" w:rsidR="005176FE" w:rsidRDefault="00356E3F" w:rsidP="00E57738">
      <w:pPr>
        <w:pStyle w:val="ListBullet"/>
        <w:numPr>
          <w:ilvl w:val="1"/>
          <w:numId w:val="3"/>
        </w:numPr>
      </w:pPr>
      <w:r>
        <w:t>Ordered, changeable collection</w:t>
      </w:r>
    </w:p>
    <w:p w14:paraId="43EA78EC" w14:textId="756D9673" w:rsidR="006E5C5D" w:rsidRDefault="006E5C5D" w:rsidP="006E5C5D">
      <w:pPr>
        <w:pStyle w:val="ListBullet"/>
        <w:numPr>
          <w:ilvl w:val="1"/>
          <w:numId w:val="3"/>
        </w:numPr>
      </w:pPr>
      <w:r>
        <w:t xml:space="preserve">Empty list  </w:t>
      </w:r>
      <w:r>
        <w:sym w:font="Wingdings" w:char="F0E0"/>
      </w:r>
      <w:r>
        <w:t xml:space="preserve"> list = []</w:t>
      </w:r>
    </w:p>
    <w:p w14:paraId="346479CA" w14:textId="4DC5ADFD" w:rsidR="00E57738" w:rsidRDefault="00E57738" w:rsidP="00E57738">
      <w:pPr>
        <w:pStyle w:val="ListBullet"/>
        <w:numPr>
          <w:ilvl w:val="1"/>
          <w:numId w:val="3"/>
        </w:numPr>
      </w:pPr>
      <w:r>
        <w:t>Same indexing as string</w:t>
      </w:r>
    </w:p>
    <w:p w14:paraId="66641D22" w14:textId="7ADE2B41" w:rsidR="005176FE" w:rsidRDefault="00C811A7" w:rsidP="005176FE">
      <w:pPr>
        <w:pStyle w:val="ListBullet"/>
        <w:numPr>
          <w:ilvl w:val="1"/>
          <w:numId w:val="3"/>
        </w:numPr>
      </w:pPr>
      <w:r>
        <w:t>Time Complexities</w:t>
      </w:r>
    </w:p>
    <w:p w14:paraId="2F7F6049" w14:textId="77777777" w:rsidR="003A2192" w:rsidRDefault="00BC3C04" w:rsidP="00C811A7">
      <w:pPr>
        <w:pStyle w:val="ListBullet"/>
        <w:numPr>
          <w:ilvl w:val="2"/>
          <w:numId w:val="3"/>
        </w:numPr>
      </w:pPr>
      <w:r w:rsidRPr="00BC3C04">
        <w:t>Access element by index: O(1)</w:t>
      </w:r>
      <w:r w:rsidR="00481DFB">
        <w:t xml:space="preserve"> </w:t>
      </w:r>
    </w:p>
    <w:p w14:paraId="382E5A32" w14:textId="1DDFD872" w:rsidR="00C811A7" w:rsidRDefault="00481DFB" w:rsidP="003A2192">
      <w:pPr>
        <w:pStyle w:val="ListBullet"/>
        <w:numPr>
          <w:ilvl w:val="3"/>
          <w:numId w:val="3"/>
        </w:numPr>
      </w:pPr>
      <w:r w:rsidRPr="00481DFB">
        <w:t>array[4</w:t>
      </w:r>
      <w:r w:rsidR="003A2192">
        <w:t>]</w:t>
      </w:r>
    </w:p>
    <w:p w14:paraId="3DC3E879" w14:textId="77777777" w:rsidR="003A2192" w:rsidRDefault="00481DFB" w:rsidP="00C811A7">
      <w:pPr>
        <w:pStyle w:val="ListBullet"/>
        <w:numPr>
          <w:ilvl w:val="2"/>
          <w:numId w:val="3"/>
        </w:numPr>
      </w:pPr>
      <w:r w:rsidRPr="00481DFB">
        <w:t>Append element to end: O(1)</w:t>
      </w:r>
      <w:r>
        <w:t xml:space="preserve"> </w:t>
      </w:r>
    </w:p>
    <w:p w14:paraId="191B205A" w14:textId="585B3317" w:rsidR="00BC3C04" w:rsidRDefault="003A2192" w:rsidP="003A2192">
      <w:pPr>
        <w:pStyle w:val="ListBullet"/>
        <w:numPr>
          <w:ilvl w:val="3"/>
          <w:numId w:val="3"/>
        </w:numPr>
      </w:pPr>
      <w:r>
        <w:t>a</w:t>
      </w:r>
      <w:r w:rsidR="00481DFB" w:rsidRPr="00481DFB">
        <w:t>rray.append(4)</w:t>
      </w:r>
    </w:p>
    <w:p w14:paraId="027FF664" w14:textId="1FBA521C" w:rsidR="00481DFB" w:rsidRDefault="003A2192" w:rsidP="00C811A7">
      <w:pPr>
        <w:pStyle w:val="ListBullet"/>
        <w:numPr>
          <w:ilvl w:val="2"/>
          <w:numId w:val="3"/>
        </w:numPr>
      </w:pPr>
      <w:r w:rsidRPr="003A2192">
        <w:t>Insert element at front: O(N)</w:t>
      </w:r>
    </w:p>
    <w:p w14:paraId="49ECC214" w14:textId="0B166954" w:rsidR="003A2192" w:rsidRDefault="00EE44EC" w:rsidP="003A2192">
      <w:pPr>
        <w:pStyle w:val="ListBullet"/>
        <w:numPr>
          <w:ilvl w:val="3"/>
          <w:numId w:val="3"/>
        </w:numPr>
      </w:pPr>
      <w:r w:rsidRPr="00EE44EC">
        <w:t>array.insert(0, 2</w:t>
      </w:r>
      <w:r>
        <w:t>)</w:t>
      </w:r>
    </w:p>
    <w:tbl>
      <w:tblPr>
        <w:tblStyle w:val="TableGrid"/>
        <w:tblpPr w:leftFromText="180" w:rightFromText="180" w:vertAnchor="text" w:horzAnchor="margin" w:tblpY="78"/>
        <w:tblW w:w="10255" w:type="dxa"/>
        <w:tblLook w:val="04A0" w:firstRow="1" w:lastRow="0" w:firstColumn="1" w:lastColumn="0" w:noHBand="0" w:noVBand="1"/>
      </w:tblPr>
      <w:tblGrid>
        <w:gridCol w:w="2429"/>
        <w:gridCol w:w="2622"/>
        <w:gridCol w:w="5204"/>
      </w:tblGrid>
      <w:tr w:rsidR="006E5C5D" w14:paraId="4A838856" w14:textId="77777777" w:rsidTr="00E57738">
        <w:tc>
          <w:tcPr>
            <w:tcW w:w="2429" w:type="dxa"/>
          </w:tcPr>
          <w:p w14:paraId="4F7BD39D" w14:textId="073F81E2" w:rsidR="006E5C5D" w:rsidRPr="006E5C5D" w:rsidRDefault="006E5C5D" w:rsidP="00E57738">
            <w:pPr>
              <w:pStyle w:val="ListBullet"/>
              <w:numPr>
                <w:ilvl w:val="0"/>
                <w:numId w:val="0"/>
              </w:numPr>
              <w:rPr>
                <w:b/>
                <w:bCs/>
              </w:rPr>
            </w:pPr>
            <w:r w:rsidRPr="006E5C5D">
              <w:rPr>
                <w:b/>
                <w:bCs/>
                <w:sz w:val="28"/>
                <w:szCs w:val="32"/>
              </w:rPr>
              <w:t>Function</w:t>
            </w:r>
          </w:p>
        </w:tc>
        <w:tc>
          <w:tcPr>
            <w:tcW w:w="2622" w:type="dxa"/>
          </w:tcPr>
          <w:p w14:paraId="5C721D9B" w14:textId="134D05BE" w:rsidR="006E5C5D" w:rsidRPr="006E5C5D" w:rsidRDefault="006E5C5D" w:rsidP="00E57738">
            <w:pPr>
              <w:pStyle w:val="ListBullet"/>
              <w:numPr>
                <w:ilvl w:val="0"/>
                <w:numId w:val="0"/>
              </w:numPr>
              <w:rPr>
                <w:b/>
                <w:bCs/>
              </w:rPr>
            </w:pPr>
            <w:r w:rsidRPr="006E5C5D">
              <w:rPr>
                <w:b/>
                <w:bCs/>
                <w:sz w:val="28"/>
                <w:szCs w:val="32"/>
              </w:rPr>
              <w:t>Return</w:t>
            </w:r>
          </w:p>
        </w:tc>
        <w:tc>
          <w:tcPr>
            <w:tcW w:w="5204" w:type="dxa"/>
          </w:tcPr>
          <w:p w14:paraId="20E69F8C" w14:textId="7A855182" w:rsidR="006E5C5D" w:rsidRPr="006E5C5D" w:rsidRDefault="006E5C5D" w:rsidP="00E57738">
            <w:pPr>
              <w:pStyle w:val="ListBullet"/>
              <w:numPr>
                <w:ilvl w:val="0"/>
                <w:numId w:val="0"/>
              </w:numPr>
              <w:rPr>
                <w:b/>
                <w:bCs/>
              </w:rPr>
            </w:pPr>
            <w:r w:rsidRPr="006E5C5D">
              <w:rPr>
                <w:b/>
                <w:bCs/>
                <w:sz w:val="28"/>
                <w:szCs w:val="32"/>
              </w:rPr>
              <w:t>Description</w:t>
            </w:r>
          </w:p>
        </w:tc>
      </w:tr>
      <w:tr w:rsidR="006E5C5D" w14:paraId="30DFB631" w14:textId="77777777" w:rsidTr="00E57738">
        <w:tc>
          <w:tcPr>
            <w:tcW w:w="2429" w:type="dxa"/>
          </w:tcPr>
          <w:p w14:paraId="33123A36" w14:textId="6A2258ED" w:rsidR="006E5C5D" w:rsidRDefault="006E5C5D" w:rsidP="00E57738">
            <w:pPr>
              <w:pStyle w:val="ListBullet"/>
              <w:numPr>
                <w:ilvl w:val="0"/>
                <w:numId w:val="0"/>
              </w:numPr>
            </w:pPr>
            <w:r>
              <w:t>len(list)</w:t>
            </w:r>
          </w:p>
        </w:tc>
        <w:tc>
          <w:tcPr>
            <w:tcW w:w="2622" w:type="dxa"/>
          </w:tcPr>
          <w:p w14:paraId="5D5003D4" w14:textId="1FC274C2" w:rsidR="006E5C5D" w:rsidRDefault="006E5C5D" w:rsidP="00E57738">
            <w:pPr>
              <w:pStyle w:val="ListBullet"/>
              <w:numPr>
                <w:ilvl w:val="0"/>
                <w:numId w:val="0"/>
              </w:numPr>
            </w:pPr>
            <w:r>
              <w:t>5</w:t>
            </w:r>
          </w:p>
        </w:tc>
        <w:tc>
          <w:tcPr>
            <w:tcW w:w="5204" w:type="dxa"/>
          </w:tcPr>
          <w:p w14:paraId="61AFD087" w14:textId="676B705C" w:rsidR="006E5C5D" w:rsidRDefault="006E5C5D" w:rsidP="00E57738">
            <w:pPr>
              <w:pStyle w:val="ListBullet"/>
              <w:numPr>
                <w:ilvl w:val="0"/>
                <w:numId w:val="0"/>
              </w:numPr>
            </w:pPr>
            <w:r w:rsidRPr="005176FE">
              <w:rPr>
                <w:szCs w:val="24"/>
              </w:rPr>
              <w:t>returns length of list</w:t>
            </w:r>
          </w:p>
        </w:tc>
      </w:tr>
      <w:tr w:rsidR="00E57738" w14:paraId="4CA071B2" w14:textId="77777777" w:rsidTr="00E57738">
        <w:tc>
          <w:tcPr>
            <w:tcW w:w="2429" w:type="dxa"/>
          </w:tcPr>
          <w:p w14:paraId="4E3CC2B0" w14:textId="22326258" w:rsidR="00E57738" w:rsidRDefault="006E5C5D" w:rsidP="00E57738">
            <w:pPr>
              <w:pStyle w:val="ListBullet"/>
              <w:numPr>
                <w:ilvl w:val="0"/>
                <w:numId w:val="0"/>
              </w:numPr>
            </w:pPr>
            <w:r>
              <w:t>list[2]</w:t>
            </w:r>
          </w:p>
        </w:tc>
        <w:tc>
          <w:tcPr>
            <w:tcW w:w="2622" w:type="dxa"/>
          </w:tcPr>
          <w:p w14:paraId="4FE04135" w14:textId="107BB5E7" w:rsidR="00E57738" w:rsidRDefault="006E5C5D" w:rsidP="00E57738">
            <w:r>
              <w:t>5.4</w:t>
            </w:r>
          </w:p>
        </w:tc>
        <w:tc>
          <w:tcPr>
            <w:tcW w:w="5204" w:type="dxa"/>
          </w:tcPr>
          <w:p w14:paraId="507C539C" w14:textId="073A8777" w:rsidR="00E57738" w:rsidRDefault="006E5C5D" w:rsidP="00E57738">
            <w:pPr>
              <w:pStyle w:val="ListBullet"/>
              <w:numPr>
                <w:ilvl w:val="0"/>
                <w:numId w:val="0"/>
              </w:numPr>
            </w:pPr>
            <w:r>
              <w:t>returns value at index 2</w:t>
            </w:r>
          </w:p>
        </w:tc>
      </w:tr>
      <w:tr w:rsidR="006E5C5D" w14:paraId="169E3FC7" w14:textId="77777777" w:rsidTr="00E57738">
        <w:tc>
          <w:tcPr>
            <w:tcW w:w="2429" w:type="dxa"/>
          </w:tcPr>
          <w:p w14:paraId="69E4468C" w14:textId="07085A80" w:rsidR="006E5C5D" w:rsidRDefault="006E5C5D" w:rsidP="00E57738">
            <w:pPr>
              <w:pStyle w:val="ListBullet"/>
              <w:numPr>
                <w:ilvl w:val="0"/>
                <w:numId w:val="0"/>
              </w:numPr>
            </w:pPr>
            <w:r>
              <w:t>list[2] = value</w:t>
            </w:r>
          </w:p>
        </w:tc>
        <w:tc>
          <w:tcPr>
            <w:tcW w:w="2622" w:type="dxa"/>
          </w:tcPr>
          <w:p w14:paraId="75736157" w14:textId="17F8B2E3" w:rsidR="006E5C5D" w:rsidRDefault="006E5C5D" w:rsidP="00E57738">
            <w:r>
              <w:t>none</w:t>
            </w:r>
          </w:p>
        </w:tc>
        <w:tc>
          <w:tcPr>
            <w:tcW w:w="5204" w:type="dxa"/>
          </w:tcPr>
          <w:p w14:paraId="666A49CE" w14:textId="081ACBC8" w:rsidR="006E5C5D" w:rsidRDefault="006E5C5D" w:rsidP="00E57738">
            <w:pPr>
              <w:pStyle w:val="ListBullet"/>
              <w:numPr>
                <w:ilvl w:val="0"/>
                <w:numId w:val="0"/>
              </w:numPr>
            </w:pPr>
            <w:r>
              <w:t>changes value at index 2</w:t>
            </w:r>
          </w:p>
        </w:tc>
      </w:tr>
      <w:tr w:rsidR="00E57738" w14:paraId="212FEB6F" w14:textId="77777777" w:rsidTr="00E57738">
        <w:tc>
          <w:tcPr>
            <w:tcW w:w="2429" w:type="dxa"/>
          </w:tcPr>
          <w:p w14:paraId="42E52C1D" w14:textId="2C27436D" w:rsidR="00E57738" w:rsidRDefault="00E57738" w:rsidP="00E57738">
            <w:pPr>
              <w:pStyle w:val="ListBullet"/>
              <w:numPr>
                <w:ilvl w:val="0"/>
                <w:numId w:val="0"/>
              </w:numPr>
            </w:pPr>
            <w:r>
              <w:t>list.append(value)</w:t>
            </w:r>
          </w:p>
        </w:tc>
        <w:tc>
          <w:tcPr>
            <w:tcW w:w="2622" w:type="dxa"/>
          </w:tcPr>
          <w:p w14:paraId="0815575B" w14:textId="0628110C" w:rsidR="00E57738" w:rsidRDefault="006E5C5D" w:rsidP="00E57738">
            <w:pPr>
              <w:pStyle w:val="ListBullet"/>
              <w:numPr>
                <w:ilvl w:val="0"/>
                <w:numId w:val="0"/>
              </w:numPr>
            </w:pPr>
            <w:r>
              <w:t>None</w:t>
            </w:r>
          </w:p>
        </w:tc>
        <w:tc>
          <w:tcPr>
            <w:tcW w:w="5204" w:type="dxa"/>
          </w:tcPr>
          <w:p w14:paraId="5D4AFF45" w14:textId="7B594E8C" w:rsidR="00E57738" w:rsidRDefault="006E5C5D" w:rsidP="00E57738">
            <w:pPr>
              <w:pStyle w:val="ListBullet"/>
              <w:numPr>
                <w:ilvl w:val="0"/>
                <w:numId w:val="0"/>
              </w:numPr>
            </w:pPr>
            <w:r>
              <w:t>adds value to list</w:t>
            </w:r>
          </w:p>
        </w:tc>
      </w:tr>
      <w:tr w:rsidR="006E5C5D" w14:paraId="72188043" w14:textId="77777777" w:rsidTr="00E57738">
        <w:tc>
          <w:tcPr>
            <w:tcW w:w="2429" w:type="dxa"/>
          </w:tcPr>
          <w:p w14:paraId="2713AF8A" w14:textId="38DBCEA3" w:rsidR="006E5C5D" w:rsidRDefault="006E5C5D" w:rsidP="00E57738">
            <w:pPr>
              <w:pStyle w:val="ListBullet"/>
              <w:numPr>
                <w:ilvl w:val="0"/>
                <w:numId w:val="0"/>
              </w:numPr>
            </w:pPr>
            <w:r>
              <w:t>list.remove(value)</w:t>
            </w:r>
          </w:p>
        </w:tc>
        <w:tc>
          <w:tcPr>
            <w:tcW w:w="2622" w:type="dxa"/>
          </w:tcPr>
          <w:p w14:paraId="39421641" w14:textId="3AB2E54D" w:rsidR="006E5C5D" w:rsidRDefault="006E5C5D" w:rsidP="00E57738">
            <w:pPr>
              <w:pStyle w:val="ListBullet"/>
              <w:numPr>
                <w:ilvl w:val="0"/>
                <w:numId w:val="0"/>
              </w:numPr>
            </w:pPr>
            <w:r>
              <w:t>None</w:t>
            </w:r>
          </w:p>
        </w:tc>
        <w:tc>
          <w:tcPr>
            <w:tcW w:w="5204" w:type="dxa"/>
          </w:tcPr>
          <w:p w14:paraId="375C7C47" w14:textId="747731AA" w:rsidR="006E5C5D" w:rsidRDefault="006E5C5D" w:rsidP="00E57738">
            <w:pPr>
              <w:pStyle w:val="ListBullet"/>
              <w:numPr>
                <w:ilvl w:val="0"/>
                <w:numId w:val="0"/>
              </w:numPr>
            </w:pPr>
            <w:r>
              <w:t>removes value from list</w:t>
            </w:r>
          </w:p>
        </w:tc>
      </w:tr>
      <w:tr w:rsidR="006E5C5D" w14:paraId="2D2B4937" w14:textId="77777777" w:rsidTr="00E57738">
        <w:tc>
          <w:tcPr>
            <w:tcW w:w="2429" w:type="dxa"/>
          </w:tcPr>
          <w:p w14:paraId="0CBA1ABA" w14:textId="02FA189D" w:rsidR="006E5C5D" w:rsidRDefault="006E5C5D" w:rsidP="006E5C5D">
            <w:pPr>
              <w:pStyle w:val="ListBullet"/>
              <w:numPr>
                <w:ilvl w:val="0"/>
                <w:numId w:val="0"/>
              </w:numPr>
            </w:pPr>
            <w:r>
              <w:t>list2 = str.split(‘,’)</w:t>
            </w:r>
          </w:p>
        </w:tc>
        <w:tc>
          <w:tcPr>
            <w:tcW w:w="2622" w:type="dxa"/>
          </w:tcPr>
          <w:p w14:paraId="2FCC86E7" w14:textId="77777777" w:rsidR="006E5C5D" w:rsidRDefault="006E5C5D" w:rsidP="006E5C5D">
            <w:pPr>
              <w:pStyle w:val="ListBullet"/>
              <w:numPr>
                <w:ilvl w:val="0"/>
                <w:numId w:val="0"/>
              </w:numPr>
            </w:pPr>
            <w:r>
              <w:t>str = ‘8,6’</w:t>
            </w:r>
          </w:p>
          <w:p w14:paraId="5A9FFCE1" w14:textId="6DDE0A81" w:rsidR="006E5C5D" w:rsidRPr="00462A26" w:rsidRDefault="006E5C5D" w:rsidP="006E5C5D">
            <w:pPr>
              <w:pStyle w:val="ListBullet"/>
              <w:numPr>
                <w:ilvl w:val="0"/>
                <w:numId w:val="0"/>
              </w:numPr>
              <w:rPr>
                <w:b/>
                <w:bCs/>
              </w:rPr>
            </w:pPr>
            <w:r w:rsidRPr="00462A26">
              <w:rPr>
                <w:b/>
                <w:bCs/>
              </w:rPr>
              <w:t>list2 = [8 , 6]</w:t>
            </w:r>
          </w:p>
        </w:tc>
        <w:tc>
          <w:tcPr>
            <w:tcW w:w="5204" w:type="dxa"/>
          </w:tcPr>
          <w:p w14:paraId="46B51D21" w14:textId="1A14FDE6" w:rsidR="006E5C5D" w:rsidRDefault="006E5C5D" w:rsidP="006E5C5D">
            <w:pPr>
              <w:pStyle w:val="ListBullet"/>
              <w:numPr>
                <w:ilvl w:val="0"/>
                <w:numId w:val="0"/>
              </w:numPr>
            </w:pPr>
            <w:r>
              <w:t>creates a list from values split up by commas in str</w:t>
            </w:r>
          </w:p>
        </w:tc>
      </w:tr>
      <w:tr w:rsidR="006042D9" w14:paraId="3887D316" w14:textId="77777777" w:rsidTr="00E57738">
        <w:tc>
          <w:tcPr>
            <w:tcW w:w="2429" w:type="dxa"/>
          </w:tcPr>
          <w:p w14:paraId="500F36E6" w14:textId="2C5406E2" w:rsidR="006042D9" w:rsidRDefault="00B25FD1" w:rsidP="006E5C5D">
            <w:pPr>
              <w:pStyle w:val="ListBullet"/>
              <w:numPr>
                <w:ilvl w:val="0"/>
                <w:numId w:val="0"/>
              </w:numPr>
            </w:pPr>
            <w:r>
              <w:t>l</w:t>
            </w:r>
            <w:r w:rsidR="006042D9">
              <w:t>ist.extend(other_list)</w:t>
            </w:r>
          </w:p>
        </w:tc>
        <w:tc>
          <w:tcPr>
            <w:tcW w:w="2622" w:type="dxa"/>
          </w:tcPr>
          <w:p w14:paraId="5F190C99" w14:textId="7681D17B" w:rsidR="006042D9" w:rsidRDefault="00B25FD1" w:rsidP="006E5C5D">
            <w:pPr>
              <w:pStyle w:val="ListBullet"/>
              <w:numPr>
                <w:ilvl w:val="0"/>
                <w:numId w:val="0"/>
              </w:numPr>
            </w:pPr>
            <w:r>
              <w:t>other_list = [6,9]</w:t>
            </w:r>
          </w:p>
          <w:p w14:paraId="72BA062B" w14:textId="7130B19D" w:rsidR="00B25FD1" w:rsidRPr="00462A26" w:rsidRDefault="00462A26" w:rsidP="006E5C5D">
            <w:pPr>
              <w:pStyle w:val="ListBullet"/>
              <w:numPr>
                <w:ilvl w:val="0"/>
                <w:numId w:val="0"/>
              </w:numPr>
              <w:rPr>
                <w:b/>
                <w:bCs/>
              </w:rPr>
            </w:pPr>
            <w:r w:rsidRPr="00462A26">
              <w:rPr>
                <w:b/>
                <w:bCs/>
              </w:rPr>
              <w:t>lst = [1,</w:t>
            </w:r>
            <w:r w:rsidR="00FB0FC0">
              <w:rPr>
                <w:b/>
                <w:bCs/>
              </w:rPr>
              <w:t>’a</w:t>
            </w:r>
            <w:r w:rsidR="000602AA">
              <w:rPr>
                <w:b/>
                <w:bCs/>
              </w:rPr>
              <w:t>```</w:t>
            </w:r>
            <w:r w:rsidR="00FB0FC0">
              <w:rPr>
                <w:b/>
                <w:bCs/>
              </w:rPr>
              <w:t>’</w:t>
            </w:r>
            <w:r w:rsidRPr="00462A26">
              <w:rPr>
                <w:b/>
                <w:bCs/>
              </w:rPr>
              <w:t>,</w:t>
            </w:r>
            <w:r w:rsidR="00FB0FC0">
              <w:rPr>
                <w:b/>
                <w:bCs/>
              </w:rPr>
              <w:t>5.4</w:t>
            </w:r>
            <w:r w:rsidRPr="00462A26">
              <w:rPr>
                <w:b/>
                <w:bCs/>
              </w:rPr>
              <w:t>,</w:t>
            </w:r>
            <w:r w:rsidR="00FB0FC0">
              <w:rPr>
                <w:b/>
                <w:bCs/>
              </w:rPr>
              <w:t>6</w:t>
            </w:r>
            <w:r w:rsidRPr="00462A26">
              <w:rPr>
                <w:b/>
                <w:bCs/>
              </w:rPr>
              <w:t>,</w:t>
            </w:r>
            <w:r w:rsidR="00494A8A">
              <w:rPr>
                <w:b/>
                <w:bCs/>
              </w:rPr>
              <w:t>’b’</w:t>
            </w:r>
            <w:r w:rsidRPr="00462A26">
              <w:rPr>
                <w:b/>
                <w:bCs/>
              </w:rPr>
              <w:t>,6,9]</w:t>
            </w:r>
          </w:p>
        </w:tc>
        <w:tc>
          <w:tcPr>
            <w:tcW w:w="5204" w:type="dxa"/>
          </w:tcPr>
          <w:p w14:paraId="658BA00C" w14:textId="02A8A20C" w:rsidR="006042D9" w:rsidRDefault="00473C7D" w:rsidP="006E5C5D">
            <w:pPr>
              <w:pStyle w:val="ListBullet"/>
              <w:numPr>
                <w:ilvl w:val="0"/>
                <w:numId w:val="0"/>
              </w:numPr>
            </w:pPr>
            <w:r>
              <w:t>Extends list by adding elements of other_list to the end of list and returning that finished list</w:t>
            </w:r>
          </w:p>
        </w:tc>
      </w:tr>
    </w:tbl>
    <w:p w14:paraId="328DBEF7" w14:textId="03DC56CE" w:rsidR="009A1B92" w:rsidRDefault="009A1B92" w:rsidP="00E57738">
      <w:pPr>
        <w:pStyle w:val="ListBullet"/>
        <w:numPr>
          <w:ilvl w:val="0"/>
          <w:numId w:val="0"/>
        </w:numPr>
      </w:pPr>
    </w:p>
    <w:p w14:paraId="7CB4FD2A" w14:textId="4E0A063E" w:rsidR="009A1B92" w:rsidRDefault="00E57738" w:rsidP="00E57738">
      <w:pPr>
        <w:pStyle w:val="ListBullet"/>
      </w:pPr>
      <w:r>
        <w:t xml:space="preserve">Tuples: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tuple = </w:t>
      </w:r>
      <w:r w:rsidRPr="00E57738">
        <w:t>(1, 'a', 5.4, 6, 'b')</w:t>
      </w:r>
    </w:p>
    <w:p w14:paraId="28861BBE" w14:textId="1A3350D9" w:rsidR="00E57738" w:rsidRDefault="00E57738" w:rsidP="00E57738">
      <w:pPr>
        <w:pStyle w:val="ListBullet"/>
        <w:numPr>
          <w:ilvl w:val="1"/>
          <w:numId w:val="3"/>
        </w:numPr>
      </w:pPr>
      <w:r>
        <w:t>Ordered, unchangeable collection</w:t>
      </w:r>
    </w:p>
    <w:p w14:paraId="0472A3F5" w14:textId="0831C167" w:rsidR="00E57738" w:rsidRDefault="00E57738" w:rsidP="00E57738">
      <w:pPr>
        <w:pStyle w:val="ListBullet"/>
        <w:numPr>
          <w:ilvl w:val="2"/>
          <w:numId w:val="3"/>
        </w:numPr>
      </w:pPr>
      <w:r>
        <w:t>Unchangeable = cannot change any values after declaring tuple</w:t>
      </w:r>
    </w:p>
    <w:p w14:paraId="77D53733" w14:textId="514B8E40" w:rsidR="006E5C5D" w:rsidRDefault="006E5C5D" w:rsidP="006E5C5D">
      <w:pPr>
        <w:pStyle w:val="ListBullet"/>
        <w:numPr>
          <w:ilvl w:val="1"/>
          <w:numId w:val="3"/>
        </w:numPr>
      </w:pPr>
      <w:r>
        <w:t xml:space="preserve">Empty tuple </w:t>
      </w:r>
      <w:r>
        <w:sym w:font="Wingdings" w:char="F0E0"/>
      </w:r>
      <w:r>
        <w:t xml:space="preserve"> tuple = ()</w:t>
      </w:r>
    </w:p>
    <w:p w14:paraId="5A9EE9D3" w14:textId="74159F48" w:rsidR="006E5C5D" w:rsidRDefault="006E5C5D" w:rsidP="006E5C5D">
      <w:pPr>
        <w:pStyle w:val="ListBullet"/>
        <w:numPr>
          <w:ilvl w:val="2"/>
          <w:numId w:val="3"/>
        </w:numPr>
      </w:pPr>
      <w:r>
        <w:lastRenderedPageBreak/>
        <w:t xml:space="preserve">Tuple with one value </w:t>
      </w:r>
      <w:r>
        <w:sym w:font="Wingdings" w:char="F0E0"/>
      </w:r>
      <w:r>
        <w:t xml:space="preserve"> tuple = (‘b’,) </w:t>
      </w:r>
      <w:r>
        <w:tab/>
        <w:t>*MUST INCLUDE COMMA*</w:t>
      </w:r>
    </w:p>
    <w:p w14:paraId="10722214" w14:textId="2D290862" w:rsidR="00E57738" w:rsidRDefault="00E57738" w:rsidP="00E57738">
      <w:pPr>
        <w:pStyle w:val="ListBullet"/>
        <w:numPr>
          <w:ilvl w:val="1"/>
          <w:numId w:val="3"/>
        </w:numPr>
      </w:pPr>
      <w:r>
        <w:t>Same indexing as list and string</w:t>
      </w:r>
    </w:p>
    <w:p w14:paraId="054FC28A" w14:textId="7532E807" w:rsidR="00E57738" w:rsidRDefault="00583D2F" w:rsidP="00E57738">
      <w:pPr>
        <w:pStyle w:val="ListBullet"/>
        <w:numPr>
          <w:ilvl w:val="1"/>
          <w:numId w:val="3"/>
        </w:numPr>
      </w:pPr>
      <w:r>
        <w:t>Functions</w:t>
      </w:r>
    </w:p>
    <w:p w14:paraId="3D3B12D7" w14:textId="09ACD40A" w:rsidR="00583D2F" w:rsidRDefault="00583D2F" w:rsidP="00EE44EC">
      <w:pPr>
        <w:pStyle w:val="ListBullet"/>
        <w:numPr>
          <w:ilvl w:val="2"/>
          <w:numId w:val="3"/>
        </w:numPr>
      </w:pPr>
      <w:r>
        <w:t>len(tuple) = return length of tuple</w:t>
      </w:r>
    </w:p>
    <w:p w14:paraId="46576064" w14:textId="77777777" w:rsidR="00583D2F" w:rsidRDefault="00583D2F" w:rsidP="00583D2F">
      <w:pPr>
        <w:pStyle w:val="ListBullet"/>
        <w:numPr>
          <w:ilvl w:val="0"/>
          <w:numId w:val="0"/>
        </w:numPr>
        <w:ind w:left="432" w:hanging="432"/>
      </w:pPr>
    </w:p>
    <w:p w14:paraId="0672BDEF" w14:textId="03F1DBA6" w:rsidR="00E57738" w:rsidRDefault="00E57738" w:rsidP="00E57738">
      <w:pPr>
        <w:pStyle w:val="ListBullet"/>
      </w:pPr>
      <w:r>
        <w:t>Can loop through lists and tuples:</w:t>
      </w:r>
    </w:p>
    <w:p w14:paraId="7AED346A" w14:textId="4C1BA394" w:rsidR="00E57738" w:rsidRDefault="00E57738" w:rsidP="00E57738">
      <w:pPr>
        <w:pStyle w:val="ListBullet"/>
        <w:numPr>
          <w:ilvl w:val="1"/>
          <w:numId w:val="3"/>
        </w:numPr>
      </w:pPr>
      <w:r>
        <w:t>For i in range(len(list)):</w:t>
      </w:r>
    </w:p>
    <w:p w14:paraId="7900C85B" w14:textId="00A35C88" w:rsidR="00E57738" w:rsidRDefault="00E57738" w:rsidP="00E57738">
      <w:pPr>
        <w:pStyle w:val="ListBullet"/>
        <w:numPr>
          <w:ilvl w:val="0"/>
          <w:numId w:val="0"/>
        </w:numPr>
        <w:ind w:left="1440"/>
      </w:pPr>
      <w:r>
        <w:t xml:space="preserve">      print(list[i])</w:t>
      </w:r>
    </w:p>
    <w:p w14:paraId="2E134305" w14:textId="5413FD0A" w:rsidR="00E57738" w:rsidRDefault="00E57738" w:rsidP="00E57738">
      <w:pPr>
        <w:pStyle w:val="ListBullet"/>
        <w:numPr>
          <w:ilvl w:val="1"/>
          <w:numId w:val="3"/>
        </w:numPr>
      </w:pPr>
      <w:r>
        <w:t>For value in list:</w:t>
      </w:r>
      <w:r>
        <w:tab/>
        <w:t>(for-each loop)</w:t>
      </w:r>
    </w:p>
    <w:p w14:paraId="37F15C7F" w14:textId="65D54FC8" w:rsidR="0020211B" w:rsidRDefault="00E57738" w:rsidP="007D67C9">
      <w:pPr>
        <w:pStyle w:val="ListBullet"/>
        <w:numPr>
          <w:ilvl w:val="0"/>
          <w:numId w:val="0"/>
        </w:numPr>
        <w:ind w:left="1440"/>
      </w:pPr>
      <w:r>
        <w:t xml:space="preserve">      print(value)</w:t>
      </w:r>
    </w:p>
    <w:p w14:paraId="74B1C81A" w14:textId="3DA5B4BE" w:rsidR="005176FE" w:rsidRDefault="000B346F" w:rsidP="007D67C9">
      <w:pPr>
        <w:pStyle w:val="ListBullet"/>
        <w:numPr>
          <w:ilvl w:val="0"/>
          <w:numId w:val="6"/>
        </w:numPr>
      </w:pPr>
      <w:r>
        <w:t>Sorting Algorithms</w:t>
      </w:r>
    </w:p>
    <w:p w14:paraId="1913A914" w14:textId="7B7E8A54" w:rsidR="000B346F" w:rsidRDefault="0049546A" w:rsidP="0049546A">
      <w:pPr>
        <w:pStyle w:val="ListBullet"/>
        <w:numPr>
          <w:ilvl w:val="1"/>
          <w:numId w:val="6"/>
        </w:numPr>
      </w:pPr>
      <w:r>
        <w:t>Insertion Sort</w:t>
      </w:r>
    </w:p>
    <w:p w14:paraId="408DBE0A" w14:textId="7A30FA89" w:rsidR="0049546A" w:rsidRDefault="004419E2" w:rsidP="00A06713">
      <w:pPr>
        <w:pStyle w:val="ListBullet"/>
        <w:numPr>
          <w:ilvl w:val="2"/>
          <w:numId w:val="6"/>
        </w:numPr>
      </w:pPr>
      <w:r>
        <w:t>2 parts:</w:t>
      </w:r>
    </w:p>
    <w:p w14:paraId="44084451" w14:textId="0B0C47D7" w:rsidR="004419E2" w:rsidRDefault="004419E2" w:rsidP="004419E2">
      <w:pPr>
        <w:pStyle w:val="ListBullet"/>
        <w:numPr>
          <w:ilvl w:val="3"/>
          <w:numId w:val="6"/>
        </w:numPr>
      </w:pPr>
      <w:r>
        <w:t>Left part = seen</w:t>
      </w:r>
    </w:p>
    <w:p w14:paraId="712CAC3D" w14:textId="3A84C0E5" w:rsidR="004419E2" w:rsidRDefault="004419E2" w:rsidP="004419E2">
      <w:pPr>
        <w:pStyle w:val="ListBullet"/>
        <w:numPr>
          <w:ilvl w:val="3"/>
          <w:numId w:val="6"/>
        </w:numPr>
      </w:pPr>
      <w:r>
        <w:t>Right part = unseen</w:t>
      </w:r>
    </w:p>
    <w:p w14:paraId="11E8DF0C" w14:textId="3277D53A" w:rsidR="004419E2" w:rsidRDefault="004419E2" w:rsidP="004419E2">
      <w:pPr>
        <w:pStyle w:val="ListBullet"/>
        <w:numPr>
          <w:ilvl w:val="2"/>
          <w:numId w:val="6"/>
        </w:numPr>
      </w:pPr>
      <w:r>
        <w:t>Sort left part first</w:t>
      </w:r>
    </w:p>
    <w:p w14:paraId="3A3BCFE3" w14:textId="7B8E1274" w:rsidR="004419E2" w:rsidRDefault="002A2A69" w:rsidP="004419E2">
      <w:pPr>
        <w:pStyle w:val="ListBullet"/>
        <w:numPr>
          <w:ilvl w:val="2"/>
          <w:numId w:val="6"/>
        </w:numPr>
      </w:pPr>
      <w:r>
        <w:t>Time Complexity</w:t>
      </w:r>
    </w:p>
    <w:p w14:paraId="1466F5A3" w14:textId="460F1F13" w:rsidR="002A2A69" w:rsidRDefault="002A2A69" w:rsidP="002A2A69">
      <w:pPr>
        <w:pStyle w:val="ListBullet"/>
        <w:numPr>
          <w:ilvl w:val="3"/>
          <w:numId w:val="6"/>
        </w:numPr>
      </w:pPr>
      <w:r>
        <w:t>Worst Case (reverse order)</w:t>
      </w:r>
    </w:p>
    <w:p w14:paraId="4D27FA16" w14:textId="338719F7" w:rsidR="002A2A69" w:rsidRDefault="002A2A69" w:rsidP="002A2A69">
      <w:pPr>
        <w:pStyle w:val="ListBullet"/>
        <w:numPr>
          <w:ilvl w:val="4"/>
          <w:numId w:val="6"/>
        </w:numPr>
      </w:pPr>
      <w:r>
        <w:t>O(N</w:t>
      </w:r>
      <w:r w:rsidR="009A519C">
        <w:rPr>
          <w:vertAlign w:val="superscript"/>
        </w:rPr>
        <w:t>2</w:t>
      </w:r>
      <w:r w:rsidR="009A519C">
        <w:t>) – swapping is maximized</w:t>
      </w:r>
    </w:p>
    <w:p w14:paraId="60FBF9E9" w14:textId="2A64B65C" w:rsidR="009A519C" w:rsidRDefault="005C1E8A" w:rsidP="005C1E8A">
      <w:pPr>
        <w:pStyle w:val="ListBullet"/>
        <w:numPr>
          <w:ilvl w:val="3"/>
          <w:numId w:val="6"/>
        </w:numPr>
      </w:pPr>
      <w:r>
        <w:t>Best Case (sorted)</w:t>
      </w:r>
    </w:p>
    <w:p w14:paraId="50580661" w14:textId="74B4B711" w:rsidR="005C1E8A" w:rsidRDefault="00F3590B" w:rsidP="005C1E8A">
      <w:pPr>
        <w:pStyle w:val="ListBullet"/>
        <w:numPr>
          <w:ilvl w:val="4"/>
          <w:numId w:val="6"/>
        </w:numPr>
      </w:pPr>
      <w:r w:rsidRPr="00DF0C54">
        <w:rPr>
          <w:noProof/>
        </w:rPr>
        <w:drawing>
          <wp:anchor distT="0" distB="0" distL="114300" distR="114300" simplePos="0" relativeHeight="251665408" behindDoc="0" locked="0" layoutInCell="1" allowOverlap="1" wp14:anchorId="0CA2EB07" wp14:editId="6D1FF466">
            <wp:simplePos x="0" y="0"/>
            <wp:positionH relativeFrom="column">
              <wp:posOffset>1647248</wp:posOffset>
            </wp:positionH>
            <wp:positionV relativeFrom="paragraph">
              <wp:posOffset>368011</wp:posOffset>
            </wp:positionV>
            <wp:extent cx="3246120" cy="249936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6120" cy="2499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C1E8A">
        <w:t>O(N) = just has to run through the list</w:t>
      </w:r>
    </w:p>
    <w:p w14:paraId="4771E2A7" w14:textId="29582B3B" w:rsidR="005D6D42" w:rsidRDefault="005D6D42" w:rsidP="005D6D42">
      <w:pPr>
        <w:pStyle w:val="ListBullet"/>
        <w:numPr>
          <w:ilvl w:val="0"/>
          <w:numId w:val="0"/>
        </w:numPr>
        <w:ind w:left="432" w:hanging="432"/>
      </w:pPr>
    </w:p>
    <w:p w14:paraId="64219F78" w14:textId="14816EB3" w:rsidR="005D6D42" w:rsidRDefault="005D6D42" w:rsidP="005D6D42">
      <w:pPr>
        <w:pStyle w:val="ListBullet"/>
        <w:numPr>
          <w:ilvl w:val="0"/>
          <w:numId w:val="0"/>
        </w:numPr>
        <w:ind w:left="432" w:hanging="432"/>
      </w:pPr>
    </w:p>
    <w:p w14:paraId="42A89366" w14:textId="3FD58F9B" w:rsidR="00DF639E" w:rsidRDefault="00DF639E" w:rsidP="00DF639E">
      <w:pPr>
        <w:pStyle w:val="ListBullet"/>
        <w:numPr>
          <w:ilvl w:val="0"/>
          <w:numId w:val="0"/>
        </w:numPr>
        <w:ind w:left="432" w:hanging="432"/>
        <w:jc w:val="center"/>
      </w:pPr>
    </w:p>
    <w:p w14:paraId="665FC64C" w14:textId="77777777" w:rsidR="00DF639E" w:rsidRDefault="00DF639E" w:rsidP="00DF639E">
      <w:pPr>
        <w:pStyle w:val="ListBullet"/>
        <w:numPr>
          <w:ilvl w:val="0"/>
          <w:numId w:val="0"/>
        </w:numPr>
        <w:ind w:left="432" w:hanging="432"/>
        <w:jc w:val="center"/>
      </w:pPr>
    </w:p>
    <w:p w14:paraId="56E7B05A" w14:textId="0F2B7B0A" w:rsidR="00DF639E" w:rsidRDefault="00DF639E" w:rsidP="00DF639E">
      <w:pPr>
        <w:pStyle w:val="ListBullet"/>
        <w:numPr>
          <w:ilvl w:val="1"/>
          <w:numId w:val="8"/>
        </w:numPr>
      </w:pPr>
      <w:r>
        <w:t>Merge Sort</w:t>
      </w:r>
    </w:p>
    <w:p w14:paraId="2B5B6946" w14:textId="58C1ECB7" w:rsidR="00A748C7" w:rsidRDefault="00DE0DD3" w:rsidP="00A748C7">
      <w:pPr>
        <w:pStyle w:val="ListBullet"/>
        <w:numPr>
          <w:ilvl w:val="2"/>
          <w:numId w:val="8"/>
        </w:numPr>
      </w:pPr>
      <w:r>
        <w:t xml:space="preserve">Splitting the </w:t>
      </w:r>
      <w:r w:rsidR="00FC25C5">
        <w:t>list into even and odd indices – down to the smallest</w:t>
      </w:r>
      <w:r w:rsidR="000C6173">
        <w:t xml:space="preserve"> index</w:t>
      </w:r>
      <w:r w:rsidR="00A748C7">
        <w:t>. We then sort the these spli</w:t>
      </w:r>
      <w:r w:rsidR="00A25B50">
        <w:t>t</w:t>
      </w:r>
      <w:r w:rsidR="00A748C7">
        <w:t xml:space="preserve"> list</w:t>
      </w:r>
      <w:r w:rsidR="00A25B50">
        <w:t xml:space="preserve">s, sort them, </w:t>
      </w:r>
      <w:r w:rsidR="00E621DB">
        <w:t>and then merged them back together</w:t>
      </w:r>
    </w:p>
    <w:p w14:paraId="22A30372" w14:textId="65B8564F" w:rsidR="00E621DB" w:rsidRDefault="00E621DB" w:rsidP="00A748C7">
      <w:pPr>
        <w:pStyle w:val="ListBullet"/>
        <w:numPr>
          <w:ilvl w:val="2"/>
          <w:numId w:val="8"/>
        </w:numPr>
      </w:pPr>
      <w:r>
        <w:t>Can be sorted in place or with additional sorts</w:t>
      </w:r>
    </w:p>
    <w:p w14:paraId="6BD404CA" w14:textId="50514646" w:rsidR="00E621DB" w:rsidRDefault="00E621DB" w:rsidP="00A748C7">
      <w:pPr>
        <w:pStyle w:val="ListBullet"/>
        <w:numPr>
          <w:ilvl w:val="2"/>
          <w:numId w:val="8"/>
        </w:numPr>
      </w:pPr>
      <w:r>
        <w:t>Think “Divide and Conquer”</w:t>
      </w:r>
    </w:p>
    <w:p w14:paraId="5901DEAB" w14:textId="7E5D82A3" w:rsidR="0029600B" w:rsidRDefault="008D6AAE" w:rsidP="00A748C7">
      <w:pPr>
        <w:pStyle w:val="ListBullet"/>
        <w:numPr>
          <w:ilvl w:val="2"/>
          <w:numId w:val="8"/>
        </w:numPr>
      </w:pPr>
      <w:r>
        <w:t>Time</w:t>
      </w:r>
      <w:r w:rsidR="00206AB7">
        <w:t xml:space="preserve"> Complexity</w:t>
      </w:r>
    </w:p>
    <w:p w14:paraId="6469A013" w14:textId="3A952BA1" w:rsidR="00206AB7" w:rsidRDefault="00206AB7" w:rsidP="00206AB7">
      <w:pPr>
        <w:pStyle w:val="ListBullet"/>
        <w:numPr>
          <w:ilvl w:val="3"/>
          <w:numId w:val="8"/>
        </w:numPr>
      </w:pPr>
      <w:r>
        <w:t>Best Case: O</w:t>
      </w:r>
      <w:r w:rsidR="00612AA3">
        <w:t xml:space="preserve"> </w:t>
      </w:r>
      <w:r>
        <w:t xml:space="preserve">(N log N) </w:t>
      </w:r>
    </w:p>
    <w:p w14:paraId="08FA9EF5" w14:textId="72E9546E" w:rsidR="00B9752F" w:rsidRDefault="00B9752F" w:rsidP="00B9752F">
      <w:pPr>
        <w:pStyle w:val="ListBullet"/>
        <w:numPr>
          <w:ilvl w:val="4"/>
          <w:numId w:val="8"/>
        </w:numPr>
      </w:pPr>
      <w:r>
        <w:t>Split = log N</w:t>
      </w:r>
    </w:p>
    <w:p w14:paraId="709FA065" w14:textId="6110D79D" w:rsidR="00B9752F" w:rsidRDefault="00B9752F" w:rsidP="00B9752F">
      <w:pPr>
        <w:pStyle w:val="ListBullet"/>
        <w:numPr>
          <w:ilvl w:val="4"/>
          <w:numId w:val="8"/>
        </w:numPr>
      </w:pPr>
      <w:r>
        <w:t>Merge = N</w:t>
      </w:r>
    </w:p>
    <w:p w14:paraId="41204A61" w14:textId="69C3BA74" w:rsidR="00B9752F" w:rsidRDefault="000E0AA5" w:rsidP="00B9752F">
      <w:pPr>
        <w:pStyle w:val="ListBullet"/>
        <w:numPr>
          <w:ilvl w:val="3"/>
          <w:numId w:val="8"/>
        </w:numPr>
      </w:pPr>
      <w:r>
        <w:t>Same applies for average and worse case</w:t>
      </w:r>
    </w:p>
    <w:p w14:paraId="1B604266" w14:textId="14D4D27A" w:rsidR="000E0AA5" w:rsidRDefault="00F3590B" w:rsidP="000E0AA5">
      <w:pPr>
        <w:pStyle w:val="ListBullet"/>
        <w:numPr>
          <w:ilvl w:val="4"/>
          <w:numId w:val="8"/>
        </w:numPr>
      </w:pPr>
      <w:r w:rsidRPr="005B0827">
        <w:rPr>
          <w:noProof/>
        </w:rPr>
        <w:drawing>
          <wp:anchor distT="0" distB="0" distL="114300" distR="114300" simplePos="0" relativeHeight="251664384" behindDoc="0" locked="0" layoutInCell="1" allowOverlap="1" wp14:anchorId="22063BA7" wp14:editId="241254F3">
            <wp:simplePos x="0" y="0"/>
            <wp:positionH relativeFrom="column">
              <wp:posOffset>796290</wp:posOffset>
            </wp:positionH>
            <wp:positionV relativeFrom="paragraph">
              <wp:posOffset>269240</wp:posOffset>
            </wp:positionV>
            <wp:extent cx="3909060" cy="387223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9060" cy="3872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E0AA5">
        <w:t>This is because, in all cases, you are splitting and merg</w:t>
      </w:r>
      <w:r w:rsidR="00897FB3">
        <w:t>ing</w:t>
      </w:r>
    </w:p>
    <w:p w14:paraId="15C3A32F" w14:textId="526677D2" w:rsidR="005B0827" w:rsidRDefault="005B0827" w:rsidP="005B0827">
      <w:pPr>
        <w:pStyle w:val="ListBullet"/>
        <w:numPr>
          <w:ilvl w:val="0"/>
          <w:numId w:val="0"/>
        </w:numPr>
        <w:ind w:left="720"/>
        <w:jc w:val="center"/>
      </w:pPr>
    </w:p>
    <w:p w14:paraId="7D676154" w14:textId="2A88159F" w:rsidR="00897FB3" w:rsidRDefault="00897FB3" w:rsidP="00897FB3">
      <w:pPr>
        <w:pStyle w:val="ListBullet"/>
        <w:numPr>
          <w:ilvl w:val="1"/>
          <w:numId w:val="8"/>
        </w:numPr>
      </w:pPr>
      <w:r>
        <w:lastRenderedPageBreak/>
        <w:t>Quick Sort</w:t>
      </w:r>
    </w:p>
    <w:p w14:paraId="41B249CE" w14:textId="4BD59C36" w:rsidR="00B444B2" w:rsidRDefault="00B444B2" w:rsidP="00B444B2">
      <w:pPr>
        <w:pStyle w:val="ListBullet"/>
        <w:numPr>
          <w:ilvl w:val="2"/>
          <w:numId w:val="8"/>
        </w:numPr>
      </w:pPr>
      <w:r>
        <w:t>There is a pivot</w:t>
      </w:r>
    </w:p>
    <w:p w14:paraId="36A499CD" w14:textId="7BA9E3C6" w:rsidR="00431219" w:rsidRDefault="00B444B2" w:rsidP="004E37DB">
      <w:pPr>
        <w:pStyle w:val="ListBullet"/>
        <w:numPr>
          <w:ilvl w:val="2"/>
          <w:numId w:val="8"/>
        </w:numPr>
      </w:pPr>
      <w:r>
        <w:t>Partition list into three parts</w:t>
      </w:r>
      <w:r w:rsidR="004E37DB">
        <w:t>: values greater than pivot, values less than pivot, and values same as pivot</w:t>
      </w:r>
    </w:p>
    <w:p w14:paraId="3F942C80" w14:textId="0430D496" w:rsidR="00203824" w:rsidRDefault="00203824" w:rsidP="004E37DB">
      <w:pPr>
        <w:pStyle w:val="ListBullet"/>
        <w:numPr>
          <w:ilvl w:val="2"/>
          <w:numId w:val="8"/>
        </w:numPr>
      </w:pPr>
      <w:r w:rsidRPr="00203824">
        <w:t>Repeatedly sort the less and greater lists and recombine them via concatenation with the equal lists</w:t>
      </w:r>
    </w:p>
    <w:p w14:paraId="50B44B51" w14:textId="28E7474D" w:rsidR="004E37DB" w:rsidRDefault="00E137DD" w:rsidP="004E37DB">
      <w:pPr>
        <w:pStyle w:val="ListBullet"/>
        <w:numPr>
          <w:ilvl w:val="2"/>
          <w:numId w:val="8"/>
        </w:numPr>
      </w:pPr>
      <w:r>
        <w:t>Time Complexity</w:t>
      </w:r>
      <w:r w:rsidR="007D1CF3">
        <w:t>:</w:t>
      </w:r>
    </w:p>
    <w:p w14:paraId="537AE25F" w14:textId="1A662601" w:rsidR="00612AA3" w:rsidRDefault="00612AA3" w:rsidP="007D1CF3">
      <w:pPr>
        <w:pStyle w:val="ListBullet"/>
        <w:numPr>
          <w:ilvl w:val="3"/>
          <w:numId w:val="8"/>
        </w:numPr>
      </w:pPr>
      <w:r>
        <w:t xml:space="preserve">Best Case: </w:t>
      </w:r>
      <w:r w:rsidR="000D08E3">
        <w:t>O(N log N)</w:t>
      </w:r>
    </w:p>
    <w:p w14:paraId="5DD31F77" w14:textId="7408D6A6" w:rsidR="003E1AF6" w:rsidRDefault="003E1AF6" w:rsidP="00A549E0">
      <w:pPr>
        <w:pStyle w:val="ListBullet"/>
        <w:numPr>
          <w:ilvl w:val="4"/>
          <w:numId w:val="8"/>
        </w:numPr>
      </w:pPr>
      <w:r w:rsidRPr="003E1AF6">
        <w:t>less and greater partitions at each level are evenly sized</w:t>
      </w:r>
    </w:p>
    <w:p w14:paraId="69137083" w14:textId="0B127304" w:rsidR="005B0827" w:rsidRDefault="007D1CF3" w:rsidP="00624576">
      <w:pPr>
        <w:pStyle w:val="ListBullet"/>
        <w:numPr>
          <w:ilvl w:val="3"/>
          <w:numId w:val="8"/>
        </w:numPr>
      </w:pPr>
      <w:r>
        <w:t>A</w:t>
      </w:r>
      <w:r w:rsidR="00141D2D">
        <w:t>verage Case</w:t>
      </w:r>
      <w:r>
        <w:t xml:space="preserve">: </w:t>
      </w:r>
      <w:r w:rsidR="00612AA3">
        <w:t>O(N log N</w:t>
      </w:r>
      <w:r w:rsidR="00624576">
        <w:t>)</w:t>
      </w:r>
    </w:p>
    <w:p w14:paraId="08FFDA79" w14:textId="4F985A9F" w:rsidR="00624576" w:rsidRDefault="00141D2D" w:rsidP="00141D2D">
      <w:pPr>
        <w:pStyle w:val="ListBullet"/>
        <w:numPr>
          <w:ilvl w:val="3"/>
          <w:numId w:val="8"/>
        </w:numPr>
      </w:pPr>
      <w:r>
        <w:t>Worst Case: O(N</w:t>
      </w:r>
      <w:r>
        <w:rPr>
          <w:vertAlign w:val="superscript"/>
        </w:rPr>
        <w:t>2</w:t>
      </w:r>
      <w:r>
        <w:t>)</w:t>
      </w:r>
    </w:p>
    <w:p w14:paraId="4AE63F8A" w14:textId="274673B6" w:rsidR="00D21F5F" w:rsidRDefault="00D21F5F" w:rsidP="00D21F5F">
      <w:pPr>
        <w:pStyle w:val="ListBullet"/>
        <w:numPr>
          <w:ilvl w:val="4"/>
          <w:numId w:val="8"/>
        </w:numPr>
      </w:pPr>
      <w:r>
        <w:t xml:space="preserve">Sorted array and </w:t>
      </w:r>
      <w:r w:rsidR="00560DFA">
        <w:t>pivot is last element every time</w:t>
      </w:r>
    </w:p>
    <w:p w14:paraId="54D1D143" w14:textId="38CA993A" w:rsidR="00E06A6F" w:rsidRDefault="00E06A6F" w:rsidP="00E06A6F">
      <w:pPr>
        <w:pStyle w:val="ListBullet"/>
        <w:numPr>
          <w:ilvl w:val="0"/>
          <w:numId w:val="0"/>
        </w:numPr>
        <w:ind w:left="432" w:hanging="432"/>
      </w:pPr>
      <w:r w:rsidRPr="00E06A6F">
        <w:rPr>
          <w:noProof/>
        </w:rPr>
        <w:drawing>
          <wp:anchor distT="0" distB="0" distL="114300" distR="114300" simplePos="0" relativeHeight="251670528" behindDoc="0" locked="0" layoutInCell="1" allowOverlap="1" wp14:anchorId="4F651E5F" wp14:editId="145D94C1">
            <wp:simplePos x="0" y="0"/>
            <wp:positionH relativeFrom="column">
              <wp:posOffset>0</wp:posOffset>
            </wp:positionH>
            <wp:positionV relativeFrom="paragraph">
              <wp:posOffset>-1847</wp:posOffset>
            </wp:positionV>
            <wp:extent cx="5495925" cy="3905250"/>
            <wp:effectExtent l="0" t="0" r="9525" b="0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900942" w14:textId="6E9990F4" w:rsidR="00560DFA" w:rsidRDefault="0039693B" w:rsidP="0039693B">
      <w:pPr>
        <w:pStyle w:val="ListBullet"/>
        <w:numPr>
          <w:ilvl w:val="0"/>
          <w:numId w:val="8"/>
        </w:numPr>
      </w:pPr>
      <w:r>
        <w:t>Searching Algorithms</w:t>
      </w:r>
    </w:p>
    <w:p w14:paraId="6B1CFB3B" w14:textId="5749C629" w:rsidR="0017300D" w:rsidRDefault="0017300D" w:rsidP="00893157">
      <w:pPr>
        <w:pStyle w:val="ListBullet"/>
        <w:numPr>
          <w:ilvl w:val="1"/>
          <w:numId w:val="8"/>
        </w:numPr>
      </w:pPr>
      <w:r>
        <w:t>Binary Search</w:t>
      </w:r>
    </w:p>
    <w:p w14:paraId="4C5C54A5" w14:textId="77777777" w:rsidR="00577012" w:rsidRDefault="00577012" w:rsidP="001A3DCC">
      <w:pPr>
        <w:pStyle w:val="ListBullet"/>
        <w:numPr>
          <w:ilvl w:val="2"/>
          <w:numId w:val="8"/>
        </w:numPr>
      </w:pPr>
      <w:r w:rsidRPr="00577012">
        <w:t>finds the index of a target element in a sorted list of values</w:t>
      </w:r>
    </w:p>
    <w:p w14:paraId="097C4CA9" w14:textId="578B118A" w:rsidR="00577012" w:rsidRDefault="00577012" w:rsidP="001A3DCC">
      <w:pPr>
        <w:pStyle w:val="ListBullet"/>
        <w:numPr>
          <w:ilvl w:val="2"/>
          <w:numId w:val="8"/>
        </w:numPr>
      </w:pPr>
      <w:r w:rsidRPr="00577012">
        <w:t>At each pass</w:t>
      </w:r>
      <w:r w:rsidR="002661B1">
        <w:t>, we cut the list in half and</w:t>
      </w:r>
      <w:r w:rsidRPr="00577012">
        <w:t xml:space="preserve"> there are three possible outcomes</w:t>
      </w:r>
      <w:r w:rsidR="002661B1">
        <w:t>:</w:t>
      </w:r>
    </w:p>
    <w:p w14:paraId="59D96056" w14:textId="77777777" w:rsidR="00577012" w:rsidRDefault="00577012" w:rsidP="00577012">
      <w:pPr>
        <w:pStyle w:val="ListBullet"/>
        <w:numPr>
          <w:ilvl w:val="3"/>
          <w:numId w:val="8"/>
        </w:numPr>
      </w:pPr>
      <w:r w:rsidRPr="00577012">
        <w:lastRenderedPageBreak/>
        <w:t>If the target equals the middle value, we return the middle index</w:t>
      </w:r>
    </w:p>
    <w:p w14:paraId="716FD475" w14:textId="77777777" w:rsidR="00672A62" w:rsidRDefault="00577012" w:rsidP="00577012">
      <w:pPr>
        <w:pStyle w:val="ListBullet"/>
        <w:numPr>
          <w:ilvl w:val="3"/>
          <w:numId w:val="8"/>
        </w:numPr>
      </w:pPr>
      <w:r>
        <w:t>I</w:t>
      </w:r>
      <w:r w:rsidRPr="00577012">
        <w:t>f the target is less than the middle value</w:t>
      </w:r>
    </w:p>
    <w:p w14:paraId="46D84EEC" w14:textId="7EA61085" w:rsidR="00672A62" w:rsidRDefault="00672A62" w:rsidP="00672A62">
      <w:pPr>
        <w:pStyle w:val="ListBullet"/>
        <w:numPr>
          <w:ilvl w:val="4"/>
          <w:numId w:val="8"/>
        </w:numPr>
      </w:pPr>
      <w:r>
        <w:t xml:space="preserve">Cut the list in </w:t>
      </w:r>
      <w:r w:rsidR="00C654B9">
        <w:t>half, and</w:t>
      </w:r>
      <w:r>
        <w:t xml:space="preserve"> disregard the </w:t>
      </w:r>
      <w:r w:rsidR="002661B1">
        <w:t>greater half</w:t>
      </w:r>
    </w:p>
    <w:p w14:paraId="11DF3DFC" w14:textId="0B0E551A" w:rsidR="00577012" w:rsidRDefault="002661B1" w:rsidP="00672A62">
      <w:pPr>
        <w:pStyle w:val="ListBullet"/>
        <w:numPr>
          <w:ilvl w:val="4"/>
          <w:numId w:val="8"/>
        </w:numPr>
      </w:pPr>
      <w:r>
        <w:t>S</w:t>
      </w:r>
      <w:r w:rsidR="00577012" w:rsidRPr="00577012">
        <w:t>earch the left half</w:t>
      </w:r>
    </w:p>
    <w:p w14:paraId="44440A68" w14:textId="50B210CA" w:rsidR="001A3DCC" w:rsidRDefault="00ED7F1D" w:rsidP="00ED7F1D">
      <w:pPr>
        <w:pStyle w:val="ListBullet"/>
        <w:numPr>
          <w:ilvl w:val="3"/>
          <w:numId w:val="8"/>
        </w:numPr>
      </w:pPr>
      <w:r>
        <w:t>I</w:t>
      </w:r>
      <w:r w:rsidRPr="00577012">
        <w:t xml:space="preserve">f the target is </w:t>
      </w:r>
      <w:r w:rsidR="00C654B9">
        <w:t>greater</w:t>
      </w:r>
      <w:r w:rsidRPr="00577012">
        <w:t xml:space="preserve"> than the middle value</w:t>
      </w:r>
      <w:r w:rsidR="00C654B9">
        <w:t>:</w:t>
      </w:r>
    </w:p>
    <w:p w14:paraId="236AFEB3" w14:textId="03E0570E" w:rsidR="00C654B9" w:rsidRDefault="00C654B9" w:rsidP="00C654B9">
      <w:pPr>
        <w:pStyle w:val="ListBullet"/>
        <w:numPr>
          <w:ilvl w:val="4"/>
          <w:numId w:val="8"/>
        </w:numPr>
      </w:pPr>
      <w:r>
        <w:t>Cut the list in half, and disregard the lesser half</w:t>
      </w:r>
    </w:p>
    <w:p w14:paraId="13E44BF1" w14:textId="111D5EB5" w:rsidR="00C654B9" w:rsidRDefault="00C654B9" w:rsidP="00C654B9">
      <w:pPr>
        <w:pStyle w:val="ListBullet"/>
        <w:numPr>
          <w:ilvl w:val="4"/>
          <w:numId w:val="8"/>
        </w:numPr>
      </w:pPr>
      <w:r>
        <w:t>S</w:t>
      </w:r>
      <w:r w:rsidRPr="00577012">
        <w:t xml:space="preserve">earch the </w:t>
      </w:r>
      <w:r>
        <w:t>right half</w:t>
      </w:r>
    </w:p>
    <w:p w14:paraId="2EC70093" w14:textId="2AB6A736" w:rsidR="00C654B9" w:rsidRDefault="00C654B9" w:rsidP="00C654B9">
      <w:pPr>
        <w:pStyle w:val="ListBullet"/>
        <w:numPr>
          <w:ilvl w:val="2"/>
          <w:numId w:val="8"/>
        </w:numPr>
      </w:pPr>
      <w:r>
        <w:t>Time Complexities</w:t>
      </w:r>
    </w:p>
    <w:p w14:paraId="2B7019E3" w14:textId="671AD92A" w:rsidR="00311C3E" w:rsidRDefault="000565D1" w:rsidP="00D116FE">
      <w:pPr>
        <w:pStyle w:val="ListBullet"/>
        <w:numPr>
          <w:ilvl w:val="3"/>
          <w:numId w:val="8"/>
        </w:numPr>
      </w:pPr>
      <w:r>
        <w:t xml:space="preserve">Best Case: </w:t>
      </w:r>
      <w:r w:rsidR="009544E0">
        <w:t>O(1)</w:t>
      </w:r>
    </w:p>
    <w:p w14:paraId="25BCD845" w14:textId="5CC7F961" w:rsidR="00C03F53" w:rsidRDefault="00C03F53" w:rsidP="00C03F53">
      <w:pPr>
        <w:pStyle w:val="ListBullet"/>
        <w:numPr>
          <w:ilvl w:val="3"/>
          <w:numId w:val="8"/>
        </w:numPr>
      </w:pPr>
      <w:r w:rsidRPr="005E50A4">
        <w:rPr>
          <w:noProof/>
        </w:rPr>
        <w:drawing>
          <wp:anchor distT="0" distB="0" distL="114300" distR="114300" simplePos="0" relativeHeight="251666432" behindDoc="0" locked="0" layoutInCell="1" allowOverlap="1" wp14:anchorId="3C7C2E72" wp14:editId="322BE334">
            <wp:simplePos x="0" y="0"/>
            <wp:positionH relativeFrom="column">
              <wp:posOffset>525953</wp:posOffset>
            </wp:positionH>
            <wp:positionV relativeFrom="paragraph">
              <wp:posOffset>209031</wp:posOffset>
            </wp:positionV>
            <wp:extent cx="4749664" cy="1406237"/>
            <wp:effectExtent l="0" t="0" r="0" b="381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9664" cy="14062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251B0">
        <w:t xml:space="preserve">Worst Case: </w:t>
      </w:r>
      <w:r w:rsidR="00311C3E">
        <w:t>O(log n)</w:t>
      </w:r>
    </w:p>
    <w:p w14:paraId="01520FAA" w14:textId="2F31F8CD" w:rsidR="005E50A4" w:rsidRDefault="005E50A4" w:rsidP="005E50A4">
      <w:pPr>
        <w:pStyle w:val="ListBullet"/>
        <w:numPr>
          <w:ilvl w:val="0"/>
          <w:numId w:val="0"/>
        </w:numPr>
        <w:ind w:left="432" w:hanging="432"/>
      </w:pPr>
    </w:p>
    <w:p w14:paraId="1608F976" w14:textId="5071D660" w:rsidR="00893157" w:rsidRDefault="00893157" w:rsidP="00893157">
      <w:pPr>
        <w:pStyle w:val="ListBullet"/>
        <w:numPr>
          <w:ilvl w:val="1"/>
          <w:numId w:val="8"/>
        </w:numPr>
      </w:pPr>
      <w:r>
        <w:t>Linear Search</w:t>
      </w:r>
    </w:p>
    <w:p w14:paraId="350C307C" w14:textId="746138C3" w:rsidR="00C5603D" w:rsidRDefault="0041282E" w:rsidP="006B5AB9">
      <w:pPr>
        <w:pStyle w:val="ListBullet"/>
        <w:numPr>
          <w:ilvl w:val="2"/>
          <w:numId w:val="8"/>
        </w:numPr>
      </w:pPr>
      <w:r w:rsidRPr="0041282E">
        <w:t>Find</w:t>
      </w:r>
      <w:r w:rsidR="006B5AB9">
        <w:t>s</w:t>
      </w:r>
      <w:r w:rsidRPr="0041282E">
        <w:t xml:space="preserve"> the index of a target value</w:t>
      </w:r>
      <w:r w:rsidR="006B5AB9">
        <w:t xml:space="preserve"> by checking every element</w:t>
      </w:r>
      <w:r w:rsidRPr="0041282E">
        <w:t xml:space="preserve"> sequentially in an unordered list</w:t>
      </w:r>
    </w:p>
    <w:p w14:paraId="50CB8F3E" w14:textId="32E5AF13" w:rsidR="006B5AB9" w:rsidRDefault="006B5AB9" w:rsidP="006B5AB9">
      <w:pPr>
        <w:pStyle w:val="ListBullet"/>
        <w:numPr>
          <w:ilvl w:val="2"/>
          <w:numId w:val="8"/>
        </w:numPr>
      </w:pPr>
      <w:r>
        <w:t>Time Complexities</w:t>
      </w:r>
    </w:p>
    <w:p w14:paraId="4B34F55C" w14:textId="77777777" w:rsidR="006B5AB9" w:rsidRDefault="006B5AB9" w:rsidP="006B5AB9">
      <w:pPr>
        <w:pStyle w:val="ListBullet"/>
        <w:numPr>
          <w:ilvl w:val="3"/>
          <w:numId w:val="8"/>
        </w:numPr>
      </w:pPr>
      <w:r w:rsidRPr="0041282E">
        <w:t>Best case</w:t>
      </w:r>
      <w:r>
        <w:t>: O(1)</w:t>
      </w:r>
    </w:p>
    <w:p w14:paraId="17273F7A" w14:textId="7F1A41A3" w:rsidR="0041282E" w:rsidRDefault="006B5AB9" w:rsidP="006B5AB9">
      <w:pPr>
        <w:pStyle w:val="ListBullet"/>
        <w:numPr>
          <w:ilvl w:val="4"/>
          <w:numId w:val="8"/>
        </w:numPr>
      </w:pPr>
      <w:r w:rsidRPr="0041282E">
        <w:t xml:space="preserve"> </w:t>
      </w:r>
      <w:r>
        <w:t>T</w:t>
      </w:r>
      <w:r w:rsidRPr="0041282E">
        <w:t>he target is the first element</w:t>
      </w:r>
    </w:p>
    <w:p w14:paraId="472BAE7C" w14:textId="77777777" w:rsidR="006B5AB9" w:rsidRDefault="0041282E" w:rsidP="006B5AB9">
      <w:pPr>
        <w:pStyle w:val="ListBullet"/>
        <w:numPr>
          <w:ilvl w:val="3"/>
          <w:numId w:val="8"/>
        </w:numPr>
      </w:pPr>
      <w:r w:rsidRPr="0041282E">
        <w:t>Worst case</w:t>
      </w:r>
      <w:r w:rsidR="006B5AB9">
        <w:t>: O(N)</w:t>
      </w:r>
    </w:p>
    <w:p w14:paraId="3A39EFC6" w14:textId="2DB5B803" w:rsidR="00893157" w:rsidRDefault="006B5AB9" w:rsidP="006B5AB9">
      <w:pPr>
        <w:pStyle w:val="ListBullet"/>
        <w:numPr>
          <w:ilvl w:val="4"/>
          <w:numId w:val="8"/>
        </w:numPr>
      </w:pPr>
      <w:r>
        <w:t>T</w:t>
      </w:r>
      <w:r w:rsidR="0041282E" w:rsidRPr="0041282E">
        <w:t>he target is not</w:t>
      </w:r>
      <w:r w:rsidR="001A3DCC">
        <w:t xml:space="preserve"> even in the list</w:t>
      </w:r>
    </w:p>
    <w:p w14:paraId="2F6109E2" w14:textId="7750447D" w:rsidR="00790ECB" w:rsidRDefault="00790ECB" w:rsidP="00790ECB">
      <w:pPr>
        <w:pStyle w:val="ListBullet"/>
        <w:numPr>
          <w:ilvl w:val="0"/>
          <w:numId w:val="8"/>
        </w:numPr>
      </w:pPr>
      <w:r>
        <w:t>Time Complexities</w:t>
      </w:r>
      <w:r w:rsidR="00847067">
        <w:t xml:space="preserve"> (in order from Fastest to Slowest</w:t>
      </w:r>
      <w:r w:rsidR="00D93B66">
        <w:t>)</w:t>
      </w:r>
    </w:p>
    <w:p w14:paraId="592D3BD6" w14:textId="72027347" w:rsidR="00790ECB" w:rsidRDefault="000F351B" w:rsidP="00790ECB">
      <w:pPr>
        <w:pStyle w:val="ListBullet"/>
        <w:numPr>
          <w:ilvl w:val="1"/>
          <w:numId w:val="8"/>
        </w:numPr>
      </w:pPr>
      <w:r w:rsidRPr="000F351B">
        <w:t>Constant, O(1)</w:t>
      </w:r>
    </w:p>
    <w:p w14:paraId="630D56FD" w14:textId="41F4A25C" w:rsidR="000F351B" w:rsidRDefault="000F351B" w:rsidP="000F351B">
      <w:pPr>
        <w:pStyle w:val="ListBullet"/>
        <w:numPr>
          <w:ilvl w:val="2"/>
          <w:numId w:val="8"/>
        </w:numPr>
      </w:pPr>
      <w:r w:rsidRPr="000F351B">
        <w:t>Accessing an element in a list by index</w:t>
      </w:r>
    </w:p>
    <w:p w14:paraId="61057F0F" w14:textId="6B432B50" w:rsidR="000F351B" w:rsidRDefault="000F351B" w:rsidP="000F351B">
      <w:pPr>
        <w:pStyle w:val="ListBullet"/>
        <w:numPr>
          <w:ilvl w:val="1"/>
          <w:numId w:val="8"/>
        </w:numPr>
      </w:pPr>
      <w:r w:rsidRPr="000F351B">
        <w:t>Logarithmic, O(log</w:t>
      </w:r>
      <w:r w:rsidR="00C96875">
        <w:t xml:space="preserve"> </w:t>
      </w:r>
      <w:r w:rsidRPr="000F351B">
        <w:t>N)</w:t>
      </w:r>
    </w:p>
    <w:p w14:paraId="278E65CA" w14:textId="6BE871CC" w:rsidR="000F351B" w:rsidRDefault="000F351B" w:rsidP="000F351B">
      <w:pPr>
        <w:pStyle w:val="ListBullet"/>
        <w:numPr>
          <w:ilvl w:val="2"/>
          <w:numId w:val="8"/>
        </w:numPr>
      </w:pPr>
      <w:r w:rsidRPr="000F351B">
        <w:t>Binary search for the index of an element in a sorted list</w:t>
      </w:r>
    </w:p>
    <w:p w14:paraId="4F629C77" w14:textId="375DE731" w:rsidR="000F351B" w:rsidRDefault="000F351B" w:rsidP="000F351B">
      <w:pPr>
        <w:pStyle w:val="ListBullet"/>
        <w:numPr>
          <w:ilvl w:val="1"/>
          <w:numId w:val="8"/>
        </w:numPr>
      </w:pPr>
      <w:r w:rsidRPr="000F351B">
        <w:t>Linear, O(N)</w:t>
      </w:r>
    </w:p>
    <w:p w14:paraId="287B1B25" w14:textId="6B562AB3" w:rsidR="000F351B" w:rsidRDefault="00C96875" w:rsidP="000F351B">
      <w:pPr>
        <w:pStyle w:val="ListBullet"/>
        <w:numPr>
          <w:ilvl w:val="2"/>
          <w:numId w:val="8"/>
        </w:numPr>
      </w:pPr>
      <w:r w:rsidRPr="00C96875">
        <w:t>Accessing all elements in a list</w:t>
      </w:r>
    </w:p>
    <w:p w14:paraId="661F3BE6" w14:textId="4F16E787" w:rsidR="001A3DCC" w:rsidRDefault="00C96875" w:rsidP="008539C3">
      <w:pPr>
        <w:pStyle w:val="ListBullet"/>
        <w:numPr>
          <w:ilvl w:val="1"/>
          <w:numId w:val="8"/>
        </w:numPr>
      </w:pPr>
      <w:r w:rsidRPr="00C96875">
        <w:lastRenderedPageBreak/>
        <w:t>Log-linear, O(N</w:t>
      </w:r>
      <w:r>
        <w:t xml:space="preserve"> </w:t>
      </w:r>
      <w:r w:rsidRPr="00C96875">
        <w:t>log</w:t>
      </w:r>
      <w:r w:rsidR="008539C3">
        <w:t xml:space="preserve"> </w:t>
      </w:r>
      <w:r w:rsidRPr="00C96875">
        <w:t>N)</w:t>
      </w:r>
    </w:p>
    <w:p w14:paraId="3CBD0F2B" w14:textId="2700C37C" w:rsidR="008539C3" w:rsidRDefault="008539C3" w:rsidP="008539C3">
      <w:pPr>
        <w:pStyle w:val="ListBullet"/>
        <w:numPr>
          <w:ilvl w:val="2"/>
          <w:numId w:val="8"/>
        </w:numPr>
      </w:pPr>
      <w:r w:rsidRPr="008539C3">
        <w:t>Optimal sort time using merge sort or average case quick sort</w:t>
      </w:r>
    </w:p>
    <w:p w14:paraId="63582225" w14:textId="68395C41" w:rsidR="008539C3" w:rsidRDefault="008539C3" w:rsidP="008539C3">
      <w:pPr>
        <w:pStyle w:val="ListBullet"/>
        <w:numPr>
          <w:ilvl w:val="1"/>
          <w:numId w:val="8"/>
        </w:numPr>
      </w:pPr>
      <w:r w:rsidRPr="008539C3">
        <w:t>Quadratic, O(N</w:t>
      </w:r>
      <w:r>
        <w:rPr>
          <w:vertAlign w:val="superscript"/>
        </w:rPr>
        <w:t>2</w:t>
      </w:r>
      <w:r>
        <w:t>)</w:t>
      </w:r>
    </w:p>
    <w:p w14:paraId="3E7B299B" w14:textId="7B95052C" w:rsidR="008539C3" w:rsidRDefault="00C03F53" w:rsidP="008539C3">
      <w:pPr>
        <w:pStyle w:val="ListBullet"/>
        <w:numPr>
          <w:ilvl w:val="2"/>
          <w:numId w:val="8"/>
        </w:numPr>
      </w:pPr>
      <w:r w:rsidRPr="00032FBF">
        <w:rPr>
          <w:noProof/>
        </w:rPr>
        <w:drawing>
          <wp:anchor distT="0" distB="0" distL="114300" distR="114300" simplePos="0" relativeHeight="251667456" behindDoc="0" locked="0" layoutInCell="1" allowOverlap="1" wp14:anchorId="0E2FE6FD" wp14:editId="1C6E7AF8">
            <wp:simplePos x="0" y="0"/>
            <wp:positionH relativeFrom="column">
              <wp:posOffset>498475</wp:posOffset>
            </wp:positionH>
            <wp:positionV relativeFrom="paragraph">
              <wp:posOffset>213360</wp:posOffset>
            </wp:positionV>
            <wp:extent cx="3914140" cy="3027045"/>
            <wp:effectExtent l="0" t="0" r="0" b="190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4140" cy="3027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81629" w:rsidRPr="00D81629">
        <w:t>Worst case insertion sort and quick sort</w:t>
      </w:r>
    </w:p>
    <w:p w14:paraId="1ACBCBE4" w14:textId="76A9BD53" w:rsidR="00032FBF" w:rsidRDefault="00B67F66" w:rsidP="001F19BB">
      <w:pPr>
        <w:pStyle w:val="Heading2"/>
      </w:pPr>
      <w:r>
        <w:t>Week 9</w:t>
      </w:r>
      <w:r w:rsidR="00785AA1">
        <w:t xml:space="preserve">: </w:t>
      </w:r>
      <w:r w:rsidR="001F19BB">
        <w:t>Dictionaries, Data Classes</w:t>
      </w:r>
    </w:p>
    <w:p w14:paraId="68D10113" w14:textId="0F62B0A9" w:rsidR="001F19BB" w:rsidRDefault="00D51201" w:rsidP="001F19BB">
      <w:pPr>
        <w:pStyle w:val="ListBullet"/>
      </w:pPr>
      <w:r>
        <w:t>Dictionar</w:t>
      </w:r>
      <w:r w:rsidR="003324C5">
        <w:t>ies</w:t>
      </w:r>
    </w:p>
    <w:p w14:paraId="581FEC14" w14:textId="6E80431A" w:rsidR="003324C5" w:rsidRDefault="003324C5" w:rsidP="003324C5">
      <w:pPr>
        <w:pStyle w:val="ListBullet"/>
        <w:numPr>
          <w:ilvl w:val="1"/>
          <w:numId w:val="3"/>
        </w:numPr>
      </w:pPr>
      <w:r w:rsidRPr="003324C5">
        <w:t>an unsorted collection that associates a unique key with any value</w:t>
      </w:r>
    </w:p>
    <w:p w14:paraId="499B2891" w14:textId="2EEA28F3" w:rsidR="003324C5" w:rsidRDefault="00336B42" w:rsidP="003324C5">
      <w:pPr>
        <w:pStyle w:val="ListBullet"/>
        <w:numPr>
          <w:ilvl w:val="1"/>
          <w:numId w:val="3"/>
        </w:numPr>
      </w:pPr>
      <w:r w:rsidRPr="00336B42">
        <w:t>The insertion order is maintaine</w:t>
      </w:r>
      <w:r>
        <w:t>d</w:t>
      </w:r>
    </w:p>
    <w:p w14:paraId="5AAE32D1" w14:textId="1550F32A" w:rsidR="00B10E82" w:rsidRDefault="00336B42" w:rsidP="00B10E82">
      <w:pPr>
        <w:pStyle w:val="ListBullet"/>
        <w:numPr>
          <w:ilvl w:val="1"/>
          <w:numId w:val="3"/>
        </w:numPr>
      </w:pPr>
      <w:r>
        <w:t>dict</w:t>
      </w:r>
      <w:r w:rsidR="00D757CD">
        <w:t>ionary</w:t>
      </w:r>
      <w:r w:rsidRPr="00336B42">
        <w:t xml:space="preserve"> = {</w:t>
      </w:r>
      <w:r>
        <w:t>key</w:t>
      </w:r>
      <w:r w:rsidRPr="00336B42">
        <w:t>:</w:t>
      </w:r>
      <w:r>
        <w:t xml:space="preserve"> value</w:t>
      </w:r>
      <w:r w:rsidRPr="00336B42">
        <w:t xml:space="preserve">, </w:t>
      </w:r>
      <w:r>
        <w:t>key</w:t>
      </w:r>
      <w:r w:rsidRPr="00336B42">
        <w:t>:</w:t>
      </w:r>
      <w:r>
        <w:t xml:space="preserve"> </w:t>
      </w:r>
      <w:r w:rsidR="00BD7A9C">
        <w:t xml:space="preserve">value, </w:t>
      </w:r>
      <w:r w:rsidR="00BD7A9C" w:rsidRPr="00336B42">
        <w:t>key</w:t>
      </w:r>
      <w:r w:rsidRPr="00336B42">
        <w:t>:</w:t>
      </w:r>
      <w:r>
        <w:t xml:space="preserve"> value</w:t>
      </w:r>
      <w:r w:rsidRPr="00336B42">
        <w:t>,</w:t>
      </w:r>
      <w:r>
        <w:t>…</w:t>
      </w:r>
      <w:r w:rsidRPr="00336B42">
        <w:t>}</w:t>
      </w:r>
    </w:p>
    <w:p w14:paraId="68E80E59" w14:textId="4D2FF133" w:rsidR="00D757CD" w:rsidRDefault="00D757CD" w:rsidP="00B10E82">
      <w:pPr>
        <w:pStyle w:val="ListBullet"/>
        <w:numPr>
          <w:ilvl w:val="1"/>
          <w:numId w:val="3"/>
        </w:numPr>
      </w:pPr>
      <w:r>
        <w:t>dict = {</w:t>
      </w:r>
      <w:r w:rsidR="00E90E59">
        <w:t>‘Name’: Nihal, ‘Age’: 18, ‘Class’: ‘Freshman}</w:t>
      </w:r>
      <w:r w:rsidR="00912816">
        <w:t xml:space="preserve"> </w:t>
      </w:r>
      <w:r w:rsidR="00291D86">
        <w:t xml:space="preserve"> </w:t>
      </w:r>
      <w:r w:rsidR="00912816">
        <w:t xml:space="preserve">OR </w:t>
      </w:r>
      <w:r w:rsidR="00291D86">
        <w:t xml:space="preserve"> </w:t>
      </w:r>
      <w:r w:rsidR="00912816">
        <w:t xml:space="preserve">dict = </w:t>
      </w:r>
      <w:r w:rsidR="00291D86">
        <w:t>dict()</w:t>
      </w:r>
    </w:p>
    <w:p w14:paraId="10FAF30C" w14:textId="3F894A43" w:rsidR="006879C0" w:rsidRDefault="006879C0" w:rsidP="00B10E82">
      <w:pPr>
        <w:pStyle w:val="ListBullet"/>
        <w:numPr>
          <w:ilvl w:val="1"/>
          <w:numId w:val="3"/>
        </w:numPr>
      </w:pPr>
      <w:r>
        <w:t>Time Complexities</w:t>
      </w:r>
    </w:p>
    <w:p w14:paraId="10F2CD27" w14:textId="448F2251" w:rsidR="005E105E" w:rsidRDefault="005E105E" w:rsidP="005E105E">
      <w:pPr>
        <w:pStyle w:val="ListBullet"/>
        <w:numPr>
          <w:ilvl w:val="2"/>
          <w:numId w:val="3"/>
        </w:numPr>
      </w:pPr>
      <w:r>
        <w:t>All the following are O(1) operations</w:t>
      </w:r>
    </w:p>
    <w:p w14:paraId="6030EE11" w14:textId="3E839C62" w:rsidR="006879C0" w:rsidRDefault="005E105E" w:rsidP="005E105E">
      <w:pPr>
        <w:pStyle w:val="ListBullet"/>
        <w:numPr>
          <w:ilvl w:val="3"/>
          <w:numId w:val="3"/>
        </w:numPr>
      </w:pPr>
      <w:r>
        <w:t>Key membership</w:t>
      </w:r>
    </w:p>
    <w:p w14:paraId="5A13227C" w14:textId="640B13A5" w:rsidR="005E105E" w:rsidRDefault="005E105E" w:rsidP="005E105E">
      <w:pPr>
        <w:pStyle w:val="ListBullet"/>
        <w:numPr>
          <w:ilvl w:val="3"/>
          <w:numId w:val="3"/>
        </w:numPr>
      </w:pPr>
      <w:r>
        <w:t>Lookup of value based on key</w:t>
      </w:r>
    </w:p>
    <w:p w14:paraId="17FD875F" w14:textId="15E04B3A" w:rsidR="005E105E" w:rsidRDefault="005E105E" w:rsidP="005E105E">
      <w:pPr>
        <w:pStyle w:val="ListBullet"/>
        <w:numPr>
          <w:ilvl w:val="3"/>
          <w:numId w:val="3"/>
        </w:numPr>
      </w:pPr>
      <w:r>
        <w:t xml:space="preserve">Add </w:t>
      </w:r>
      <w:r w:rsidR="00332FF6">
        <w:t>a new entry</w:t>
      </w:r>
    </w:p>
    <w:p w14:paraId="58B2C08B" w14:textId="219D08E5" w:rsidR="00332FF6" w:rsidRDefault="00332FF6" w:rsidP="005E105E">
      <w:pPr>
        <w:pStyle w:val="ListBullet"/>
        <w:numPr>
          <w:ilvl w:val="3"/>
          <w:numId w:val="3"/>
        </w:numPr>
      </w:pPr>
      <w:r>
        <w:t>Update an existing entry</w:t>
      </w:r>
    </w:p>
    <w:p w14:paraId="31C64588" w14:textId="0F3F430D" w:rsidR="00373ED3" w:rsidRDefault="00373ED3" w:rsidP="00B10E82">
      <w:pPr>
        <w:pStyle w:val="ListBullet"/>
        <w:numPr>
          <w:ilvl w:val="1"/>
          <w:numId w:val="3"/>
        </w:numPr>
      </w:pPr>
      <w:r>
        <w:t>Iterating through Dictionaries</w:t>
      </w:r>
    </w:p>
    <w:p w14:paraId="3981E470" w14:textId="616AAF9A" w:rsidR="009F7DAA" w:rsidRDefault="00A62ECD" w:rsidP="00A62ECD">
      <w:pPr>
        <w:pStyle w:val="ListBullet"/>
        <w:numPr>
          <w:ilvl w:val="2"/>
          <w:numId w:val="3"/>
        </w:numPr>
      </w:pPr>
      <w:r w:rsidRPr="00A62ECD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41DB549B" wp14:editId="3AF79AAB">
            <wp:simplePos x="0" y="0"/>
            <wp:positionH relativeFrom="column">
              <wp:posOffset>-339437</wp:posOffset>
            </wp:positionH>
            <wp:positionV relativeFrom="paragraph">
              <wp:posOffset>214514</wp:posOffset>
            </wp:positionV>
            <wp:extent cx="5943600" cy="1310005"/>
            <wp:effectExtent l="0" t="0" r="0" b="444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0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D23E1">
        <w:t>Iterating</w:t>
      </w:r>
      <w:r w:rsidR="009F1A02">
        <w:t xml:space="preserve"> through the dictionary by key</w:t>
      </w:r>
    </w:p>
    <w:p w14:paraId="54DF99A9" w14:textId="77777777" w:rsidR="00A62ECD" w:rsidRDefault="00A62ECD" w:rsidP="00A62ECD">
      <w:pPr>
        <w:pStyle w:val="ListBullet"/>
        <w:numPr>
          <w:ilvl w:val="0"/>
          <w:numId w:val="0"/>
        </w:numPr>
        <w:ind w:left="2160"/>
      </w:pPr>
    </w:p>
    <w:p w14:paraId="639CFF32" w14:textId="2FFF0788" w:rsidR="00107B2D" w:rsidRDefault="00A62ECD" w:rsidP="00107B2D">
      <w:pPr>
        <w:pStyle w:val="ListBullet"/>
        <w:numPr>
          <w:ilvl w:val="2"/>
          <w:numId w:val="3"/>
        </w:numPr>
      </w:pPr>
      <w:r>
        <w:t>Iterating through the dictionary by values</w:t>
      </w:r>
      <w:r w:rsidR="00291D86">
        <w:t xml:space="preserve"> (use dictionary in snippet above)</w:t>
      </w:r>
    </w:p>
    <w:p w14:paraId="5B135ED0" w14:textId="4919DB07" w:rsidR="00107B2D" w:rsidRDefault="00107B2D" w:rsidP="00107B2D">
      <w:pPr>
        <w:pStyle w:val="ListBullet"/>
        <w:numPr>
          <w:ilvl w:val="0"/>
          <w:numId w:val="0"/>
        </w:numPr>
      </w:pPr>
      <w:r w:rsidRPr="00107B2D">
        <w:rPr>
          <w:noProof/>
        </w:rPr>
        <w:drawing>
          <wp:inline distT="0" distB="0" distL="0" distR="0" wp14:anchorId="7FF46C9D" wp14:editId="5EF7B167">
            <wp:extent cx="5095875" cy="10001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9CAF0" w14:textId="60EC2CD5" w:rsidR="00A62ECD" w:rsidRDefault="00A62ECD" w:rsidP="00A62ECD">
      <w:pPr>
        <w:pStyle w:val="ListBullet"/>
        <w:numPr>
          <w:ilvl w:val="0"/>
          <w:numId w:val="0"/>
        </w:numPr>
        <w:ind w:left="432" w:hanging="432"/>
      </w:pPr>
    </w:p>
    <w:tbl>
      <w:tblPr>
        <w:tblStyle w:val="TableGrid"/>
        <w:tblpPr w:leftFromText="180" w:rightFromText="180" w:vertAnchor="text" w:horzAnchor="margin" w:tblpX="-1005" w:tblpY="78"/>
        <w:tblW w:w="11260" w:type="dxa"/>
        <w:tblLook w:val="04A0" w:firstRow="1" w:lastRow="0" w:firstColumn="1" w:lastColumn="0" w:noHBand="0" w:noVBand="1"/>
      </w:tblPr>
      <w:tblGrid>
        <w:gridCol w:w="2875"/>
        <w:gridCol w:w="3960"/>
        <w:gridCol w:w="4425"/>
      </w:tblGrid>
      <w:tr w:rsidR="00356D17" w14:paraId="67F62BD4" w14:textId="77777777" w:rsidTr="00356D17">
        <w:tc>
          <w:tcPr>
            <w:tcW w:w="2875" w:type="dxa"/>
          </w:tcPr>
          <w:p w14:paraId="5849C08F" w14:textId="77777777" w:rsidR="00B10E82" w:rsidRPr="006E5C5D" w:rsidRDefault="00B10E82" w:rsidP="00356D17">
            <w:pPr>
              <w:pStyle w:val="ListBullet"/>
              <w:numPr>
                <w:ilvl w:val="0"/>
                <w:numId w:val="0"/>
              </w:numPr>
              <w:rPr>
                <w:b/>
                <w:bCs/>
              </w:rPr>
            </w:pPr>
            <w:r w:rsidRPr="006E5C5D">
              <w:rPr>
                <w:b/>
                <w:bCs/>
                <w:sz w:val="28"/>
                <w:szCs w:val="32"/>
              </w:rPr>
              <w:t>Function</w:t>
            </w:r>
          </w:p>
        </w:tc>
        <w:tc>
          <w:tcPr>
            <w:tcW w:w="3960" w:type="dxa"/>
          </w:tcPr>
          <w:p w14:paraId="206D1B6C" w14:textId="77777777" w:rsidR="00B10E82" w:rsidRPr="006E5C5D" w:rsidRDefault="00B10E82" w:rsidP="00356D17">
            <w:pPr>
              <w:pStyle w:val="ListBullet"/>
              <w:numPr>
                <w:ilvl w:val="0"/>
                <w:numId w:val="0"/>
              </w:numPr>
              <w:rPr>
                <w:b/>
                <w:bCs/>
              </w:rPr>
            </w:pPr>
            <w:r w:rsidRPr="006E5C5D">
              <w:rPr>
                <w:b/>
                <w:bCs/>
                <w:sz w:val="28"/>
                <w:szCs w:val="32"/>
              </w:rPr>
              <w:t>Return</w:t>
            </w:r>
          </w:p>
        </w:tc>
        <w:tc>
          <w:tcPr>
            <w:tcW w:w="4425" w:type="dxa"/>
          </w:tcPr>
          <w:p w14:paraId="14C1C02D" w14:textId="77777777" w:rsidR="00B10E82" w:rsidRPr="006E5C5D" w:rsidRDefault="00B10E82" w:rsidP="00356D17">
            <w:pPr>
              <w:pStyle w:val="ListBullet"/>
              <w:numPr>
                <w:ilvl w:val="0"/>
                <w:numId w:val="0"/>
              </w:numPr>
              <w:rPr>
                <w:b/>
                <w:bCs/>
              </w:rPr>
            </w:pPr>
            <w:r w:rsidRPr="006E5C5D">
              <w:rPr>
                <w:b/>
                <w:bCs/>
                <w:sz w:val="28"/>
                <w:szCs w:val="32"/>
              </w:rPr>
              <w:t>Description</w:t>
            </w:r>
          </w:p>
        </w:tc>
      </w:tr>
      <w:tr w:rsidR="00356D17" w14:paraId="67FB9370" w14:textId="77777777" w:rsidTr="00356D17">
        <w:tc>
          <w:tcPr>
            <w:tcW w:w="2875" w:type="dxa"/>
          </w:tcPr>
          <w:p w14:paraId="69FC47AB" w14:textId="3842A26A" w:rsidR="00B10E82" w:rsidRDefault="003B658F" w:rsidP="00356D17">
            <w:pPr>
              <w:pStyle w:val="ListBullet"/>
              <w:numPr>
                <w:ilvl w:val="0"/>
                <w:numId w:val="0"/>
              </w:numPr>
            </w:pPr>
            <w:r>
              <w:t>dict[</w:t>
            </w:r>
            <w:r w:rsidR="00714474">
              <w:t>‘Name’</w:t>
            </w:r>
            <w:r>
              <w:t>]</w:t>
            </w:r>
          </w:p>
        </w:tc>
        <w:tc>
          <w:tcPr>
            <w:tcW w:w="3960" w:type="dxa"/>
          </w:tcPr>
          <w:p w14:paraId="0E565B4B" w14:textId="7E1104FC" w:rsidR="00B10E82" w:rsidRDefault="00714474" w:rsidP="00356D17">
            <w:pPr>
              <w:pStyle w:val="ListBullet"/>
              <w:numPr>
                <w:ilvl w:val="0"/>
                <w:numId w:val="0"/>
              </w:numPr>
            </w:pPr>
            <w:r>
              <w:t>Nihal</w:t>
            </w:r>
          </w:p>
        </w:tc>
        <w:tc>
          <w:tcPr>
            <w:tcW w:w="4425" w:type="dxa"/>
          </w:tcPr>
          <w:p w14:paraId="21F8FC81" w14:textId="416EB3C6" w:rsidR="00B10E82" w:rsidRDefault="00B10E82" w:rsidP="00356D17">
            <w:pPr>
              <w:pStyle w:val="ListBullet"/>
              <w:numPr>
                <w:ilvl w:val="0"/>
                <w:numId w:val="0"/>
              </w:numPr>
            </w:pPr>
            <w:r w:rsidRPr="005176FE">
              <w:rPr>
                <w:szCs w:val="24"/>
              </w:rPr>
              <w:t xml:space="preserve">returns </w:t>
            </w:r>
            <w:r w:rsidR="00714474">
              <w:rPr>
                <w:szCs w:val="24"/>
              </w:rPr>
              <w:t>value at key</w:t>
            </w:r>
          </w:p>
        </w:tc>
      </w:tr>
      <w:tr w:rsidR="00356D17" w14:paraId="4C3D524C" w14:textId="77777777" w:rsidTr="00356D17">
        <w:tc>
          <w:tcPr>
            <w:tcW w:w="2875" w:type="dxa"/>
          </w:tcPr>
          <w:p w14:paraId="395420D4" w14:textId="7C02D09A" w:rsidR="00B10E82" w:rsidRDefault="00420CEE" w:rsidP="00356D17">
            <w:pPr>
              <w:pStyle w:val="ListBullet"/>
              <w:numPr>
                <w:ilvl w:val="0"/>
                <w:numId w:val="0"/>
              </w:numPr>
            </w:pPr>
            <w:r>
              <w:t xml:space="preserve">dict[‘Name’] = </w:t>
            </w:r>
            <w:r w:rsidR="003E4C05">
              <w:t>Neil</w:t>
            </w:r>
          </w:p>
        </w:tc>
        <w:tc>
          <w:tcPr>
            <w:tcW w:w="3960" w:type="dxa"/>
          </w:tcPr>
          <w:p w14:paraId="6B7C497E" w14:textId="384B79C0" w:rsidR="00B10E82" w:rsidRDefault="003E4C05" w:rsidP="00356D17">
            <w:r>
              <w:t>None</w:t>
            </w:r>
          </w:p>
        </w:tc>
        <w:tc>
          <w:tcPr>
            <w:tcW w:w="4425" w:type="dxa"/>
          </w:tcPr>
          <w:p w14:paraId="1A1C56DE" w14:textId="7C0813E1" w:rsidR="00B10E82" w:rsidRDefault="002166D5" w:rsidP="00356D17">
            <w:pPr>
              <w:pStyle w:val="ListBullet"/>
              <w:numPr>
                <w:ilvl w:val="0"/>
                <w:numId w:val="0"/>
              </w:numPr>
            </w:pPr>
            <w:r>
              <w:t>Sets</w:t>
            </w:r>
            <w:r w:rsidR="003E4C05">
              <w:t xml:space="preserve"> value at </w:t>
            </w:r>
            <w:r>
              <w:t>key ‘Name’ to Neil</w:t>
            </w:r>
          </w:p>
        </w:tc>
      </w:tr>
      <w:tr w:rsidR="00356D17" w14:paraId="0F50B192" w14:textId="77777777" w:rsidTr="00356D17">
        <w:tc>
          <w:tcPr>
            <w:tcW w:w="2875" w:type="dxa"/>
          </w:tcPr>
          <w:p w14:paraId="678B0AAB" w14:textId="5295F2F0" w:rsidR="00B10E82" w:rsidRDefault="002166D5" w:rsidP="00356D17">
            <w:pPr>
              <w:pStyle w:val="ListBullet"/>
              <w:numPr>
                <w:ilvl w:val="0"/>
                <w:numId w:val="0"/>
              </w:numPr>
            </w:pPr>
            <w:r>
              <w:t>Name in dict</w:t>
            </w:r>
          </w:p>
        </w:tc>
        <w:tc>
          <w:tcPr>
            <w:tcW w:w="3960" w:type="dxa"/>
          </w:tcPr>
          <w:p w14:paraId="5C2532E3" w14:textId="52061DCE" w:rsidR="00B10E82" w:rsidRDefault="009A08A1" w:rsidP="00356D17">
            <w:r>
              <w:t>Boolean: True</w:t>
            </w:r>
          </w:p>
        </w:tc>
        <w:tc>
          <w:tcPr>
            <w:tcW w:w="4425" w:type="dxa"/>
          </w:tcPr>
          <w:p w14:paraId="1A1E1678" w14:textId="57FCCE20" w:rsidR="00B10E82" w:rsidRDefault="009A08A1" w:rsidP="00356D17">
            <w:pPr>
              <w:pStyle w:val="ListBullet"/>
              <w:numPr>
                <w:ilvl w:val="0"/>
                <w:numId w:val="0"/>
              </w:numPr>
            </w:pPr>
            <w:r>
              <w:t xml:space="preserve">Checks to see if an key is in </w:t>
            </w:r>
            <w:r w:rsidR="00652257">
              <w:t>a dictionary</w:t>
            </w:r>
          </w:p>
        </w:tc>
      </w:tr>
      <w:tr w:rsidR="00356D17" w14:paraId="7FC65288" w14:textId="77777777" w:rsidTr="00356D17">
        <w:tc>
          <w:tcPr>
            <w:tcW w:w="2875" w:type="dxa"/>
          </w:tcPr>
          <w:p w14:paraId="25B8D574" w14:textId="3FBB0A60" w:rsidR="00B10E82" w:rsidRDefault="005054E5" w:rsidP="00356D17">
            <w:pPr>
              <w:pStyle w:val="ListBullet"/>
              <w:numPr>
                <w:ilvl w:val="0"/>
                <w:numId w:val="0"/>
              </w:numPr>
            </w:pPr>
            <w:r>
              <w:t>len(dict)</w:t>
            </w:r>
          </w:p>
        </w:tc>
        <w:tc>
          <w:tcPr>
            <w:tcW w:w="3960" w:type="dxa"/>
          </w:tcPr>
          <w:p w14:paraId="3EE18B72" w14:textId="07847FCA" w:rsidR="00B10E82" w:rsidRDefault="005054E5" w:rsidP="00356D17">
            <w:pPr>
              <w:pStyle w:val="ListBullet"/>
              <w:numPr>
                <w:ilvl w:val="0"/>
                <w:numId w:val="0"/>
              </w:numPr>
            </w:pPr>
            <w:r>
              <w:t>3</w:t>
            </w:r>
          </w:p>
        </w:tc>
        <w:tc>
          <w:tcPr>
            <w:tcW w:w="4425" w:type="dxa"/>
          </w:tcPr>
          <w:p w14:paraId="6DAF791D" w14:textId="2E4ABE6F" w:rsidR="00B10E82" w:rsidRDefault="005054E5" w:rsidP="00356D17">
            <w:pPr>
              <w:pStyle w:val="ListBullet"/>
              <w:numPr>
                <w:ilvl w:val="0"/>
                <w:numId w:val="0"/>
              </w:numPr>
            </w:pPr>
            <w:r>
              <w:t>Returns number of items in dictionary</w:t>
            </w:r>
          </w:p>
        </w:tc>
      </w:tr>
      <w:tr w:rsidR="00356D17" w14:paraId="226C4295" w14:textId="77777777" w:rsidTr="00356D17">
        <w:tc>
          <w:tcPr>
            <w:tcW w:w="2875" w:type="dxa"/>
          </w:tcPr>
          <w:p w14:paraId="76591521" w14:textId="4943C696" w:rsidR="00B10E82" w:rsidRDefault="00736A41" w:rsidP="00356D17">
            <w:pPr>
              <w:pStyle w:val="ListBullet"/>
              <w:numPr>
                <w:ilvl w:val="0"/>
                <w:numId w:val="0"/>
              </w:numPr>
            </w:pPr>
            <w:r>
              <w:t>dict</w:t>
            </w:r>
            <w:r w:rsidRPr="00736A41">
              <w:t>.keys()</w:t>
            </w:r>
          </w:p>
        </w:tc>
        <w:tc>
          <w:tcPr>
            <w:tcW w:w="3960" w:type="dxa"/>
          </w:tcPr>
          <w:p w14:paraId="528C7837" w14:textId="0628E500" w:rsidR="00B10E82" w:rsidRDefault="00E60369" w:rsidP="00356D17">
            <w:pPr>
              <w:pStyle w:val="ListBullet"/>
              <w:numPr>
                <w:ilvl w:val="0"/>
                <w:numId w:val="0"/>
              </w:numPr>
            </w:pPr>
            <w:r>
              <w:t>[‘Name’, ‘Age’, ‘Class’]</w:t>
            </w:r>
          </w:p>
        </w:tc>
        <w:tc>
          <w:tcPr>
            <w:tcW w:w="4425" w:type="dxa"/>
          </w:tcPr>
          <w:p w14:paraId="71ECBF1A" w14:textId="021A3BE3" w:rsidR="00B10E82" w:rsidRDefault="001D0B04" w:rsidP="00356D17">
            <w:pPr>
              <w:pStyle w:val="ListBullet"/>
              <w:numPr>
                <w:ilvl w:val="0"/>
                <w:numId w:val="0"/>
              </w:numPr>
            </w:pPr>
            <w:r>
              <w:t xml:space="preserve">Returns a list </w:t>
            </w:r>
            <w:r w:rsidR="004A6857">
              <w:t>of keys in dict</w:t>
            </w:r>
          </w:p>
        </w:tc>
      </w:tr>
      <w:tr w:rsidR="00356D17" w14:paraId="6CAFA200" w14:textId="77777777" w:rsidTr="00356D17">
        <w:tc>
          <w:tcPr>
            <w:tcW w:w="2875" w:type="dxa"/>
          </w:tcPr>
          <w:p w14:paraId="2E43049A" w14:textId="2F7CBD8D" w:rsidR="00B10E82" w:rsidRDefault="004A6857" w:rsidP="00356D17">
            <w:pPr>
              <w:pStyle w:val="ListBullet"/>
              <w:numPr>
                <w:ilvl w:val="0"/>
                <w:numId w:val="0"/>
              </w:numPr>
            </w:pPr>
            <w:r>
              <w:t>dict.values()</w:t>
            </w:r>
          </w:p>
        </w:tc>
        <w:tc>
          <w:tcPr>
            <w:tcW w:w="3960" w:type="dxa"/>
          </w:tcPr>
          <w:p w14:paraId="1545CA34" w14:textId="6EE75719" w:rsidR="00B10E82" w:rsidRPr="004A6857" w:rsidRDefault="007277C4" w:rsidP="00356D17">
            <w:pPr>
              <w:pStyle w:val="ListBullet"/>
              <w:numPr>
                <w:ilvl w:val="0"/>
                <w:numId w:val="0"/>
              </w:numPr>
            </w:pPr>
            <w:r>
              <w:t>[</w:t>
            </w:r>
            <w:r w:rsidR="00D86E7B">
              <w:t>‘Nihal’, 18, ‘Freshman’]</w:t>
            </w:r>
          </w:p>
        </w:tc>
        <w:tc>
          <w:tcPr>
            <w:tcW w:w="4425" w:type="dxa"/>
          </w:tcPr>
          <w:p w14:paraId="316AE3BD" w14:textId="218B0800" w:rsidR="00B10E82" w:rsidRDefault="00D86E7B" w:rsidP="00356D17">
            <w:pPr>
              <w:pStyle w:val="ListBullet"/>
              <w:numPr>
                <w:ilvl w:val="0"/>
                <w:numId w:val="0"/>
              </w:numPr>
            </w:pPr>
            <w:r>
              <w:t>Returns a list o</w:t>
            </w:r>
            <w:r w:rsidR="00987698">
              <w:t>f values in dict</w:t>
            </w:r>
          </w:p>
        </w:tc>
      </w:tr>
      <w:tr w:rsidR="005B73A8" w14:paraId="585D3015" w14:textId="77777777" w:rsidTr="00356D17">
        <w:tc>
          <w:tcPr>
            <w:tcW w:w="2875" w:type="dxa"/>
          </w:tcPr>
          <w:p w14:paraId="1C581067" w14:textId="733BAD92" w:rsidR="005B73A8" w:rsidRDefault="005B73A8" w:rsidP="00356D17">
            <w:pPr>
              <w:pStyle w:val="ListBullet"/>
              <w:numPr>
                <w:ilvl w:val="0"/>
                <w:numId w:val="0"/>
              </w:numPr>
            </w:pPr>
            <w:r>
              <w:t>dict.get(“Name”)</w:t>
            </w:r>
          </w:p>
        </w:tc>
        <w:tc>
          <w:tcPr>
            <w:tcW w:w="3960" w:type="dxa"/>
          </w:tcPr>
          <w:p w14:paraId="7979FDD5" w14:textId="319CE81C" w:rsidR="005B73A8" w:rsidRDefault="005B73A8" w:rsidP="00356D17">
            <w:pPr>
              <w:pStyle w:val="ListBullet"/>
              <w:numPr>
                <w:ilvl w:val="0"/>
                <w:numId w:val="0"/>
              </w:numPr>
            </w:pPr>
            <w:r>
              <w:t>Nihal</w:t>
            </w:r>
          </w:p>
        </w:tc>
        <w:tc>
          <w:tcPr>
            <w:tcW w:w="4425" w:type="dxa"/>
          </w:tcPr>
          <w:p w14:paraId="580BD0FC" w14:textId="62451F06" w:rsidR="005B73A8" w:rsidRDefault="005B73A8" w:rsidP="00356D17">
            <w:pPr>
              <w:pStyle w:val="ListBullet"/>
              <w:numPr>
                <w:ilvl w:val="0"/>
                <w:numId w:val="0"/>
              </w:numPr>
            </w:pPr>
            <w:r>
              <w:t xml:space="preserve">Returns the value at </w:t>
            </w:r>
            <w:r w:rsidR="003C5BC4">
              <w:t>key “Name”</w:t>
            </w:r>
          </w:p>
        </w:tc>
      </w:tr>
      <w:tr w:rsidR="00356D17" w14:paraId="77A3B8C7" w14:textId="77777777" w:rsidTr="00356D17">
        <w:tc>
          <w:tcPr>
            <w:tcW w:w="2875" w:type="dxa"/>
          </w:tcPr>
          <w:p w14:paraId="28E6B9C3" w14:textId="17453E32" w:rsidR="00B10E82" w:rsidRDefault="003D2B42" w:rsidP="00356D17">
            <w:pPr>
              <w:pStyle w:val="ListBullet"/>
              <w:numPr>
                <w:ilvl w:val="0"/>
                <w:numId w:val="0"/>
              </w:numPr>
            </w:pPr>
            <w:r w:rsidRPr="003D2B42">
              <w:t>dict.pop("</w:t>
            </w:r>
            <w:r w:rsidR="001A1B16">
              <w:t>Name</w:t>
            </w:r>
            <w:r w:rsidRPr="003D2B42">
              <w:t>")</w:t>
            </w:r>
          </w:p>
        </w:tc>
        <w:tc>
          <w:tcPr>
            <w:tcW w:w="3960" w:type="dxa"/>
          </w:tcPr>
          <w:p w14:paraId="6A254DC7" w14:textId="77777777" w:rsidR="00B10E82" w:rsidRDefault="001A1B16" w:rsidP="00356D17">
            <w:pPr>
              <w:pStyle w:val="ListBullet"/>
              <w:numPr>
                <w:ilvl w:val="0"/>
                <w:numId w:val="0"/>
              </w:numPr>
            </w:pPr>
            <w:r>
              <w:t>None</w:t>
            </w:r>
          </w:p>
          <w:p w14:paraId="2DE6E8CA" w14:textId="1FBA6B98" w:rsidR="008A2D82" w:rsidRPr="001A1B16" w:rsidRDefault="008A2D82" w:rsidP="00356D17">
            <w:pPr>
              <w:pStyle w:val="ListBullet"/>
              <w:numPr>
                <w:ilvl w:val="0"/>
                <w:numId w:val="0"/>
              </w:numPr>
            </w:pPr>
            <w:r>
              <w:t xml:space="preserve">Dict = {‘Age’: 18, ‘Class’: </w:t>
            </w:r>
            <w:r w:rsidR="00356D17">
              <w:t xml:space="preserve"> </w:t>
            </w:r>
            <w:r>
              <w:t>‘Freshman}</w:t>
            </w:r>
          </w:p>
        </w:tc>
        <w:tc>
          <w:tcPr>
            <w:tcW w:w="4425" w:type="dxa"/>
          </w:tcPr>
          <w:p w14:paraId="0E7D4A9A" w14:textId="3F8B19A6" w:rsidR="00B10E82" w:rsidRDefault="00A14549" w:rsidP="00356D17">
            <w:pPr>
              <w:pStyle w:val="ListBullet"/>
              <w:numPr>
                <w:ilvl w:val="0"/>
                <w:numId w:val="0"/>
              </w:numPr>
            </w:pPr>
            <w:r>
              <w:t xml:space="preserve">Removes the item </w:t>
            </w:r>
            <w:r w:rsidR="002839C0">
              <w:t xml:space="preserve">(as well as the key) </w:t>
            </w:r>
            <w:r>
              <w:t xml:space="preserve">with the key </w:t>
            </w:r>
            <w:r w:rsidR="002839C0">
              <w:t>Name</w:t>
            </w:r>
          </w:p>
        </w:tc>
      </w:tr>
      <w:tr w:rsidR="006F4F24" w14:paraId="046E2B26" w14:textId="77777777" w:rsidTr="00356D17">
        <w:tc>
          <w:tcPr>
            <w:tcW w:w="2875" w:type="dxa"/>
          </w:tcPr>
          <w:p w14:paraId="6FA26364" w14:textId="3B3823A9" w:rsidR="006F4F24" w:rsidRPr="003D2B42" w:rsidRDefault="00DC0A0C" w:rsidP="00356D17">
            <w:pPr>
              <w:pStyle w:val="ListBullet"/>
              <w:numPr>
                <w:ilvl w:val="0"/>
                <w:numId w:val="0"/>
              </w:numPr>
            </w:pPr>
            <w:r>
              <w:t>dict.popitem()</w:t>
            </w:r>
          </w:p>
        </w:tc>
        <w:tc>
          <w:tcPr>
            <w:tcW w:w="3960" w:type="dxa"/>
          </w:tcPr>
          <w:p w14:paraId="43CBE824" w14:textId="637D8798" w:rsidR="006F4F24" w:rsidRDefault="00C730A0" w:rsidP="00356D17">
            <w:pPr>
              <w:pStyle w:val="ListBullet"/>
              <w:numPr>
                <w:ilvl w:val="0"/>
                <w:numId w:val="0"/>
              </w:numPr>
            </w:pPr>
            <w:r>
              <w:t>None</w:t>
            </w:r>
          </w:p>
        </w:tc>
        <w:tc>
          <w:tcPr>
            <w:tcW w:w="4425" w:type="dxa"/>
          </w:tcPr>
          <w:p w14:paraId="00958DD1" w14:textId="56C188D7" w:rsidR="006F4F24" w:rsidRDefault="00C730A0" w:rsidP="00356D17">
            <w:pPr>
              <w:pStyle w:val="ListBullet"/>
              <w:numPr>
                <w:ilvl w:val="0"/>
                <w:numId w:val="0"/>
              </w:numPr>
            </w:pPr>
            <w:r>
              <w:t>Removes the last inserted item</w:t>
            </w:r>
          </w:p>
        </w:tc>
      </w:tr>
      <w:tr w:rsidR="004A0785" w14:paraId="74EB82D8" w14:textId="77777777" w:rsidTr="00356D17">
        <w:tc>
          <w:tcPr>
            <w:tcW w:w="2875" w:type="dxa"/>
          </w:tcPr>
          <w:p w14:paraId="43487D77" w14:textId="6CACEE61" w:rsidR="004A0785" w:rsidRDefault="00356FE6" w:rsidP="00356D17">
            <w:pPr>
              <w:pStyle w:val="ListBullet"/>
              <w:numPr>
                <w:ilvl w:val="0"/>
                <w:numId w:val="0"/>
              </w:numPr>
            </w:pPr>
            <w:r>
              <w:t>dict.update({</w:t>
            </w:r>
            <w:r w:rsidR="00356D17">
              <w:t>‘Major’:’ CS’})</w:t>
            </w:r>
          </w:p>
        </w:tc>
        <w:tc>
          <w:tcPr>
            <w:tcW w:w="3960" w:type="dxa"/>
          </w:tcPr>
          <w:p w14:paraId="48DA0070" w14:textId="77777777" w:rsidR="004A0785" w:rsidRDefault="00B713B1" w:rsidP="00356D17">
            <w:pPr>
              <w:pStyle w:val="ListBullet"/>
              <w:numPr>
                <w:ilvl w:val="0"/>
                <w:numId w:val="0"/>
              </w:numPr>
            </w:pPr>
            <w:r>
              <w:t>None</w:t>
            </w:r>
          </w:p>
          <w:p w14:paraId="4F021153" w14:textId="2A53B473" w:rsidR="00B713B1" w:rsidRDefault="00B713B1" w:rsidP="00356D17">
            <w:pPr>
              <w:pStyle w:val="ListBullet"/>
              <w:numPr>
                <w:ilvl w:val="0"/>
                <w:numId w:val="0"/>
              </w:numPr>
            </w:pPr>
            <w:r>
              <w:t>Dict = {‘Name’: Nihal, ‘Age’: 18, ‘Class’: ‘Freshman,  ‘Major’:’ CS’}</w:t>
            </w:r>
          </w:p>
        </w:tc>
        <w:tc>
          <w:tcPr>
            <w:tcW w:w="4425" w:type="dxa"/>
          </w:tcPr>
          <w:p w14:paraId="1D5F87DA" w14:textId="399A63C6" w:rsidR="004A0785" w:rsidRDefault="00B53FA7" w:rsidP="00356D17">
            <w:pPr>
              <w:pStyle w:val="ListBullet"/>
              <w:numPr>
                <w:ilvl w:val="0"/>
                <w:numId w:val="0"/>
              </w:numPr>
            </w:pPr>
            <w:r>
              <w:t xml:space="preserve">Adds the dictionary </w:t>
            </w:r>
            <w:r w:rsidR="00B713B1">
              <w:t>in () to the current dict</w:t>
            </w:r>
          </w:p>
        </w:tc>
      </w:tr>
    </w:tbl>
    <w:p w14:paraId="59B31381" w14:textId="73F24054" w:rsidR="00B10E82" w:rsidRDefault="00B10E82" w:rsidP="00373ED3">
      <w:pPr>
        <w:pStyle w:val="ListBullet"/>
        <w:numPr>
          <w:ilvl w:val="0"/>
          <w:numId w:val="0"/>
        </w:numPr>
      </w:pPr>
    </w:p>
    <w:p w14:paraId="137235D8" w14:textId="4A7F5145" w:rsidR="00FC7C85" w:rsidRDefault="0060409A" w:rsidP="00FC7C85">
      <w:pPr>
        <w:pStyle w:val="ListBullet"/>
      </w:pPr>
      <w:r>
        <w:t>Sets</w:t>
      </w:r>
    </w:p>
    <w:p w14:paraId="115DA4A7" w14:textId="14F7B226" w:rsidR="00FC7C85" w:rsidRDefault="0044228E" w:rsidP="00FC7C85">
      <w:pPr>
        <w:pStyle w:val="ListBullet"/>
        <w:numPr>
          <w:ilvl w:val="1"/>
          <w:numId w:val="3"/>
        </w:numPr>
      </w:pPr>
      <w:r w:rsidRPr="0044228E">
        <w:t>an unordered collection with no duplicate elements</w:t>
      </w:r>
    </w:p>
    <w:p w14:paraId="275EF1B3" w14:textId="07DD4B5E" w:rsidR="0060409A" w:rsidRDefault="0060409A" w:rsidP="0060409A">
      <w:pPr>
        <w:pStyle w:val="ListBullet"/>
        <w:numPr>
          <w:ilvl w:val="1"/>
          <w:numId w:val="3"/>
        </w:numPr>
      </w:pPr>
      <w:r>
        <w:t xml:space="preserve">Dictionary </w:t>
      </w:r>
      <w:r w:rsidR="00277882">
        <w:t>of ONLY keys</w:t>
      </w:r>
    </w:p>
    <w:p w14:paraId="78510611" w14:textId="6C9EEE97" w:rsidR="00277882" w:rsidRDefault="00277882" w:rsidP="0060409A">
      <w:pPr>
        <w:pStyle w:val="ListBullet"/>
        <w:numPr>
          <w:ilvl w:val="1"/>
          <w:numId w:val="3"/>
        </w:numPr>
      </w:pPr>
      <w:r>
        <w:t>NOT THE SAME AS A DICTIONARY</w:t>
      </w:r>
    </w:p>
    <w:p w14:paraId="30F9BACF" w14:textId="2B79A716" w:rsidR="00FC7C85" w:rsidRDefault="00277882" w:rsidP="00FC7C85">
      <w:pPr>
        <w:pStyle w:val="ListBullet"/>
        <w:numPr>
          <w:ilvl w:val="1"/>
          <w:numId w:val="3"/>
        </w:numPr>
      </w:pPr>
      <w:r>
        <w:t xml:space="preserve">Set = </w:t>
      </w:r>
      <w:r w:rsidR="0089739C">
        <w:t>(</w:t>
      </w:r>
      <w:r w:rsidR="00FC7C85">
        <w:t>‘Name’, ‘Age’, ‘Class’</w:t>
      </w:r>
      <w:r w:rsidR="0089739C">
        <w:t>)</w:t>
      </w:r>
    </w:p>
    <w:p w14:paraId="65A9F606" w14:textId="11F8233F" w:rsidR="0044228E" w:rsidRDefault="0044228E" w:rsidP="00FC7C85">
      <w:pPr>
        <w:pStyle w:val="ListBullet"/>
        <w:numPr>
          <w:ilvl w:val="1"/>
          <w:numId w:val="3"/>
        </w:numPr>
      </w:pPr>
      <w:r>
        <w:t>Time Complexities</w:t>
      </w:r>
    </w:p>
    <w:p w14:paraId="345FBECE" w14:textId="2EDA2C1B" w:rsidR="0044228E" w:rsidRDefault="006879C0" w:rsidP="0044228E">
      <w:pPr>
        <w:pStyle w:val="ListBullet"/>
        <w:numPr>
          <w:ilvl w:val="2"/>
          <w:numId w:val="3"/>
        </w:numPr>
      </w:pPr>
      <w:r w:rsidRPr="006879C0">
        <w:lastRenderedPageBreak/>
        <w:t>Checking whether an element exists in a set or not is an O(1) operation</w:t>
      </w:r>
    </w:p>
    <w:p w14:paraId="1177B747" w14:textId="22CEAE1E" w:rsidR="001F19BB" w:rsidRDefault="006955B5" w:rsidP="00C65240">
      <w:pPr>
        <w:pStyle w:val="ListBullet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78AABB2" wp14:editId="3E1DB309">
            <wp:simplePos x="0" y="0"/>
            <wp:positionH relativeFrom="column">
              <wp:posOffset>484967</wp:posOffset>
            </wp:positionH>
            <wp:positionV relativeFrom="paragraph">
              <wp:posOffset>229062</wp:posOffset>
            </wp:positionV>
            <wp:extent cx="4705350" cy="1924050"/>
            <wp:effectExtent l="0" t="0" r="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65240">
        <w:t>Data Classe</w:t>
      </w:r>
      <w:r w:rsidR="00E4726C">
        <w:t>s</w:t>
      </w:r>
    </w:p>
    <w:p w14:paraId="5B67F91C" w14:textId="752D1CD2" w:rsidR="006955B5" w:rsidRDefault="006955B5" w:rsidP="006955B5">
      <w:pPr>
        <w:pStyle w:val="ListBullet"/>
        <w:numPr>
          <w:ilvl w:val="1"/>
          <w:numId w:val="3"/>
        </w:numPr>
      </w:pPr>
      <w:r>
        <w:t>Accessing the fields</w:t>
      </w:r>
    </w:p>
    <w:p w14:paraId="22A6D6C8" w14:textId="043B4D1D" w:rsidR="0079788E" w:rsidRDefault="0079788E" w:rsidP="00157221">
      <w:pPr>
        <w:pStyle w:val="ListBullet"/>
        <w:numPr>
          <w:ilvl w:val="2"/>
          <w:numId w:val="3"/>
        </w:numPr>
      </w:pPr>
      <w:r>
        <w:t>MyStrict.field_1</w:t>
      </w:r>
    </w:p>
    <w:p w14:paraId="31B1A86A" w14:textId="7549257A" w:rsidR="00E647F6" w:rsidRDefault="00E647F6" w:rsidP="00E647F6">
      <w:pPr>
        <w:pStyle w:val="ListBullet"/>
        <w:numPr>
          <w:ilvl w:val="1"/>
          <w:numId w:val="3"/>
        </w:numPr>
      </w:pPr>
      <w:r>
        <w:t>Defining new MyStruct object</w:t>
      </w:r>
    </w:p>
    <w:p w14:paraId="1DBD7315" w14:textId="4F263E3B" w:rsidR="00A01525" w:rsidRDefault="00437611" w:rsidP="00C03F53">
      <w:pPr>
        <w:pStyle w:val="ListBullet"/>
        <w:numPr>
          <w:ilvl w:val="2"/>
          <w:numId w:val="3"/>
        </w:numPr>
      </w:pPr>
      <w:r>
        <w:t>m</w:t>
      </w:r>
      <w:r w:rsidR="00E647F6">
        <w:t>ystruct1 = MyStruct</w:t>
      </w:r>
      <w:r>
        <w:t>(field_1, field_2)</w:t>
      </w:r>
    </w:p>
    <w:p w14:paraId="5410D11A" w14:textId="77777777" w:rsidR="00AF46FE" w:rsidRDefault="00AF46FE" w:rsidP="00037D07">
      <w:pPr>
        <w:pStyle w:val="ListBullet"/>
        <w:numPr>
          <w:ilvl w:val="0"/>
          <w:numId w:val="0"/>
        </w:numPr>
      </w:pPr>
    </w:p>
    <w:p w14:paraId="1CE24427" w14:textId="7A83468F" w:rsidR="002033D6" w:rsidRPr="002033D6" w:rsidRDefault="00BA4790" w:rsidP="00C03F53">
      <w:pPr>
        <w:pStyle w:val="Heading2"/>
      </w:pPr>
      <w:r w:rsidRPr="002965F4">
        <w:rPr>
          <w:noProof/>
        </w:rPr>
        <w:drawing>
          <wp:anchor distT="0" distB="0" distL="114300" distR="114300" simplePos="0" relativeHeight="251661312" behindDoc="0" locked="0" layoutInCell="1" allowOverlap="1" wp14:anchorId="5A0F0ADC" wp14:editId="4B0BCF64">
            <wp:simplePos x="0" y="0"/>
            <wp:positionH relativeFrom="column">
              <wp:posOffset>2741353</wp:posOffset>
            </wp:positionH>
            <wp:positionV relativeFrom="paragraph">
              <wp:posOffset>975014</wp:posOffset>
            </wp:positionV>
            <wp:extent cx="3733800" cy="1163320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163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C526E">
        <w:rPr>
          <w:noProof/>
        </w:rPr>
        <w:drawing>
          <wp:anchor distT="0" distB="0" distL="114300" distR="114300" simplePos="0" relativeHeight="251660288" behindDoc="0" locked="0" layoutInCell="1" allowOverlap="1" wp14:anchorId="7C85AE9A" wp14:editId="2492B337">
            <wp:simplePos x="0" y="0"/>
            <wp:positionH relativeFrom="column">
              <wp:posOffset>-637540</wp:posOffset>
            </wp:positionH>
            <wp:positionV relativeFrom="paragraph">
              <wp:posOffset>676910</wp:posOffset>
            </wp:positionV>
            <wp:extent cx="3381375" cy="1773555"/>
            <wp:effectExtent l="0" t="0" r="9525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773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738ED">
        <w:t>Week 10: Linked Lists</w:t>
      </w:r>
    </w:p>
    <w:p w14:paraId="578020F1" w14:textId="143CE3B5" w:rsidR="00A01525" w:rsidRDefault="0026343E" w:rsidP="00A01525">
      <w:pPr>
        <w:pStyle w:val="ListBullet"/>
      </w:pPr>
      <w:r>
        <w:t xml:space="preserve">Designed </w:t>
      </w:r>
      <w:r w:rsidR="00CF505B">
        <w:t xml:space="preserve">as a dataclass </w:t>
      </w:r>
    </w:p>
    <w:p w14:paraId="271D21B6" w14:textId="06DA29D3" w:rsidR="00BD14BF" w:rsidRDefault="00BD14BF" w:rsidP="00A01525">
      <w:pPr>
        <w:pStyle w:val="ListBullet"/>
      </w:pPr>
      <w:r>
        <w:t>Using the Node dataclass</w:t>
      </w:r>
      <w:r>
        <w:tab/>
      </w:r>
    </w:p>
    <w:p w14:paraId="72B9A090" w14:textId="0A9D61A2" w:rsidR="00BF6F8E" w:rsidRDefault="00BD14BF" w:rsidP="00BF6F8E">
      <w:pPr>
        <w:pStyle w:val="ListBullet"/>
        <w:numPr>
          <w:ilvl w:val="1"/>
          <w:numId w:val="3"/>
        </w:numPr>
      </w:pPr>
      <w:r>
        <w:t>Chain togethe</w:t>
      </w:r>
      <w:r w:rsidR="00DD648D">
        <w:t>r</w:t>
      </w:r>
      <w:r w:rsidR="00BF6F8E">
        <w:t xml:space="preserve"> many nodes to create a linked list</w:t>
      </w:r>
    </w:p>
    <w:p w14:paraId="14565F44" w14:textId="461C1640" w:rsidR="00AC526E" w:rsidRDefault="00106B51" w:rsidP="00106B51">
      <w:pPr>
        <w:pStyle w:val="ListBullet"/>
      </w:pPr>
      <w:r>
        <w:t xml:space="preserve">Two ways to </w:t>
      </w:r>
      <w:r w:rsidR="00785583">
        <w:t xml:space="preserve">iterate through </w:t>
      </w:r>
      <w:r w:rsidR="008E25B3">
        <w:t>linked list</w:t>
      </w:r>
    </w:p>
    <w:p w14:paraId="3DA3C6BB" w14:textId="2C03C63E" w:rsidR="00EF6293" w:rsidRDefault="0048322C" w:rsidP="0048322C">
      <w:pPr>
        <w:pStyle w:val="ListBullet"/>
        <w:numPr>
          <w:ilvl w:val="1"/>
          <w:numId w:val="3"/>
        </w:numPr>
      </w:pPr>
      <w:r w:rsidRPr="00EF6293"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684394CD" wp14:editId="2535B8A5">
            <wp:simplePos x="0" y="0"/>
            <wp:positionH relativeFrom="column">
              <wp:posOffset>241935</wp:posOffset>
            </wp:positionH>
            <wp:positionV relativeFrom="paragraph">
              <wp:posOffset>273685</wp:posOffset>
            </wp:positionV>
            <wp:extent cx="2185670" cy="955675"/>
            <wp:effectExtent l="0" t="0" r="5080" b="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5670" cy="955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333DF">
        <w:t>While loop</w:t>
      </w:r>
    </w:p>
    <w:p w14:paraId="66CAF217" w14:textId="23292270" w:rsidR="00A333DF" w:rsidRDefault="0048322C" w:rsidP="008E25B3">
      <w:pPr>
        <w:pStyle w:val="ListBullet"/>
        <w:numPr>
          <w:ilvl w:val="1"/>
          <w:numId w:val="3"/>
        </w:numPr>
      </w:pPr>
      <w:r w:rsidRPr="0048322C">
        <w:rPr>
          <w:noProof/>
        </w:rPr>
        <w:drawing>
          <wp:anchor distT="0" distB="0" distL="114300" distR="114300" simplePos="0" relativeHeight="251663360" behindDoc="0" locked="0" layoutInCell="1" allowOverlap="1" wp14:anchorId="4418FF7A" wp14:editId="23B3492B">
            <wp:simplePos x="0" y="0"/>
            <wp:positionH relativeFrom="column">
              <wp:posOffset>609600</wp:posOffset>
            </wp:positionH>
            <wp:positionV relativeFrom="paragraph">
              <wp:posOffset>1229995</wp:posOffset>
            </wp:positionV>
            <wp:extent cx="2685393" cy="1066800"/>
            <wp:effectExtent l="0" t="0" r="1270" b="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5393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F6293">
        <w:t>Recursion</w:t>
      </w:r>
    </w:p>
    <w:p w14:paraId="7C1AD6C2" w14:textId="77777777" w:rsidR="00AF4544" w:rsidRDefault="00AF4544" w:rsidP="00AF4544">
      <w:pPr>
        <w:pStyle w:val="ListBullet"/>
        <w:numPr>
          <w:ilvl w:val="0"/>
          <w:numId w:val="0"/>
        </w:numPr>
        <w:ind w:left="432" w:hanging="432"/>
      </w:pPr>
    </w:p>
    <w:p w14:paraId="2538E922" w14:textId="2CADD9E6" w:rsidR="00EF6293" w:rsidRDefault="00AF4544" w:rsidP="00AF4544">
      <w:pPr>
        <w:pStyle w:val="ListBullet"/>
      </w:pPr>
      <w:r>
        <w:t>Time Complexities</w:t>
      </w:r>
    </w:p>
    <w:p w14:paraId="248D0521" w14:textId="11216912" w:rsidR="00AF4544" w:rsidRDefault="009D032B" w:rsidP="00AF4544">
      <w:pPr>
        <w:pStyle w:val="ListBullet"/>
        <w:numPr>
          <w:ilvl w:val="1"/>
          <w:numId w:val="3"/>
        </w:numPr>
      </w:pPr>
      <w:r w:rsidRPr="009D032B">
        <w:t>Access element by index: O(N)</w:t>
      </w:r>
    </w:p>
    <w:p w14:paraId="49C89D86" w14:textId="34AC351B" w:rsidR="009D032B" w:rsidRDefault="009D032B" w:rsidP="009D032B">
      <w:pPr>
        <w:pStyle w:val="ListBullet"/>
        <w:numPr>
          <w:ilvl w:val="2"/>
          <w:numId w:val="3"/>
        </w:numPr>
      </w:pPr>
      <w:r w:rsidRPr="009D032B">
        <w:t>Worst case is accessing the last element</w:t>
      </w:r>
    </w:p>
    <w:p w14:paraId="4D7E2599" w14:textId="00D5BEEE" w:rsidR="009D032B" w:rsidRDefault="009D032B" w:rsidP="009D032B">
      <w:pPr>
        <w:pStyle w:val="ListBullet"/>
        <w:numPr>
          <w:ilvl w:val="1"/>
          <w:numId w:val="3"/>
        </w:numPr>
      </w:pPr>
      <w:r w:rsidRPr="009D032B">
        <w:t>Append an element to the end: O(N)</w:t>
      </w:r>
    </w:p>
    <w:p w14:paraId="230A65E3" w14:textId="70768E8F" w:rsidR="009D032B" w:rsidRDefault="00F740A9" w:rsidP="00F740A9">
      <w:pPr>
        <w:pStyle w:val="ListBullet"/>
        <w:numPr>
          <w:ilvl w:val="1"/>
          <w:numId w:val="3"/>
        </w:numPr>
      </w:pPr>
      <w:r w:rsidRPr="00F740A9">
        <w:t>Insert element at front: O(1)</w:t>
      </w:r>
    </w:p>
    <w:p w14:paraId="4EC91F6D" w14:textId="1637D2BE" w:rsidR="00434AD7" w:rsidRDefault="00F740A9" w:rsidP="00E06A6F">
      <w:pPr>
        <w:pStyle w:val="ListBullet"/>
        <w:numPr>
          <w:ilvl w:val="2"/>
          <w:numId w:val="3"/>
        </w:numPr>
      </w:pPr>
      <w:r w:rsidRPr="00F740A9">
        <w:t>Takes constant time to create and link a new node at the front</w:t>
      </w:r>
    </w:p>
    <w:p w14:paraId="40A0F0D5" w14:textId="3EF4824F" w:rsidR="00434AD7" w:rsidRDefault="00434AD7" w:rsidP="00434AD7">
      <w:pPr>
        <w:pStyle w:val="Heading2"/>
      </w:pPr>
      <w:r>
        <w:t>Week 11: Stacks and Queues</w:t>
      </w:r>
    </w:p>
    <w:p w14:paraId="4537E392" w14:textId="78070119" w:rsidR="00021F0E" w:rsidRPr="00021F0E" w:rsidRDefault="00021F0E" w:rsidP="00021F0E">
      <w:pPr>
        <w:pStyle w:val="ListBullet"/>
      </w:pPr>
      <w:r>
        <w:t>Stacks</w:t>
      </w:r>
    </w:p>
    <w:p w14:paraId="6DE33035" w14:textId="34792365" w:rsidR="00434AD7" w:rsidRDefault="00434AD7" w:rsidP="00021F0E">
      <w:pPr>
        <w:pStyle w:val="ListBullet"/>
        <w:numPr>
          <w:ilvl w:val="1"/>
          <w:numId w:val="3"/>
        </w:numPr>
      </w:pPr>
      <w:r w:rsidRPr="00434AD7">
        <w:t>A stack is a data structure where elements are added and removed from only one end - the top</w:t>
      </w:r>
    </w:p>
    <w:p w14:paraId="264F99D5" w14:textId="4B67991E" w:rsidR="00F35B99" w:rsidRDefault="00F35B99" w:rsidP="00021F0E">
      <w:pPr>
        <w:pStyle w:val="ListBullet"/>
        <w:numPr>
          <w:ilvl w:val="2"/>
          <w:numId w:val="3"/>
        </w:numPr>
      </w:pPr>
      <w:r w:rsidRPr="00F35B99">
        <w:t>Last In First Out (LIFO) / First In Last Out (FILO)</w:t>
      </w:r>
    </w:p>
    <w:p w14:paraId="6069FE72" w14:textId="52344676" w:rsidR="00E95AC4" w:rsidRDefault="00E95AC4" w:rsidP="00021F0E">
      <w:pPr>
        <w:pStyle w:val="ListBullet"/>
        <w:numPr>
          <w:ilvl w:val="1"/>
          <w:numId w:val="3"/>
        </w:numPr>
      </w:pPr>
      <w:r>
        <w:t>Uses a variation of linked lists in which</w:t>
      </w:r>
      <w:r w:rsidR="00AE5141">
        <w:t xml:space="preserve"> the dataclass is preferably</w:t>
      </w:r>
      <w:r w:rsidR="009F57B9">
        <w:t xml:space="preserve"> </w:t>
      </w:r>
      <w:r w:rsidR="00AE5141">
        <w:t>mutable</w:t>
      </w:r>
    </w:p>
    <w:p w14:paraId="3A7FF416" w14:textId="5B3F9993" w:rsidR="009F57B9" w:rsidRDefault="00021F0E" w:rsidP="00021F0E">
      <w:pPr>
        <w:pStyle w:val="ListBullet"/>
        <w:numPr>
          <w:ilvl w:val="1"/>
          <w:numId w:val="3"/>
        </w:numPr>
      </w:pPr>
      <w:r>
        <w:t>Dataclass has t</w:t>
      </w:r>
      <w:r w:rsidR="008D44CE">
        <w:t>wo</w:t>
      </w:r>
      <w:r>
        <w:t xml:space="preserve"> fields</w:t>
      </w:r>
    </w:p>
    <w:p w14:paraId="394C8638" w14:textId="77777777" w:rsidR="001557EF" w:rsidRDefault="001557EF" w:rsidP="001557EF">
      <w:pPr>
        <w:pStyle w:val="ListBullet"/>
        <w:numPr>
          <w:ilvl w:val="2"/>
          <w:numId w:val="3"/>
        </w:numPr>
      </w:pPr>
      <w:r>
        <w:t>size: int</w:t>
      </w:r>
    </w:p>
    <w:p w14:paraId="072CBFCC" w14:textId="77777777" w:rsidR="00124F74" w:rsidRDefault="00C01CA3" w:rsidP="00C01CA3">
      <w:pPr>
        <w:pStyle w:val="ListBullet"/>
        <w:numPr>
          <w:ilvl w:val="2"/>
          <w:numId w:val="3"/>
        </w:numPr>
      </w:pPr>
      <w:r>
        <w:t>top</w:t>
      </w:r>
      <w:r w:rsidR="001557EF">
        <w:t>: Union[None, Node]</w:t>
      </w:r>
    </w:p>
    <w:p w14:paraId="186DF041" w14:textId="4C7D8A3A" w:rsidR="006240E6" w:rsidRDefault="000B0800" w:rsidP="00124F74">
      <w:pPr>
        <w:pStyle w:val="ListBullet"/>
        <w:numPr>
          <w:ilvl w:val="0"/>
          <w:numId w:val="0"/>
        </w:numPr>
        <w:ind w:left="2160"/>
      </w:pPr>
      <w:r w:rsidRPr="000B0800"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71CD7080" wp14:editId="4E27B0F3">
            <wp:simplePos x="0" y="0"/>
            <wp:positionH relativeFrom="column">
              <wp:posOffset>436418</wp:posOffset>
            </wp:positionH>
            <wp:positionV relativeFrom="paragraph">
              <wp:posOffset>2833601</wp:posOffset>
            </wp:positionV>
            <wp:extent cx="4939030" cy="2791460"/>
            <wp:effectExtent l="0" t="0" r="0" b="889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9030" cy="2791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TableGrid"/>
        <w:tblpPr w:leftFromText="180" w:rightFromText="180" w:vertAnchor="text" w:horzAnchor="margin" w:tblpXSpec="center" w:tblpY="-43"/>
        <w:tblW w:w="11260" w:type="dxa"/>
        <w:tblLook w:val="04A0" w:firstRow="1" w:lastRow="0" w:firstColumn="1" w:lastColumn="0" w:noHBand="0" w:noVBand="1"/>
      </w:tblPr>
      <w:tblGrid>
        <w:gridCol w:w="2875"/>
        <w:gridCol w:w="3960"/>
        <w:gridCol w:w="4425"/>
      </w:tblGrid>
      <w:tr w:rsidR="006240E6" w14:paraId="0A1549BA" w14:textId="77777777" w:rsidTr="006240E6">
        <w:tc>
          <w:tcPr>
            <w:tcW w:w="2875" w:type="dxa"/>
          </w:tcPr>
          <w:p w14:paraId="067EB506" w14:textId="77777777" w:rsidR="006240E6" w:rsidRPr="006E5C5D" w:rsidRDefault="006240E6" w:rsidP="006240E6">
            <w:pPr>
              <w:pStyle w:val="ListBullet"/>
              <w:numPr>
                <w:ilvl w:val="0"/>
                <w:numId w:val="0"/>
              </w:numPr>
              <w:rPr>
                <w:b/>
                <w:bCs/>
              </w:rPr>
            </w:pPr>
            <w:bookmarkStart w:id="0" w:name="_Hlk24461673"/>
            <w:r w:rsidRPr="006E5C5D">
              <w:rPr>
                <w:b/>
                <w:bCs/>
                <w:sz w:val="28"/>
                <w:szCs w:val="32"/>
              </w:rPr>
              <w:t>Function</w:t>
            </w:r>
          </w:p>
        </w:tc>
        <w:tc>
          <w:tcPr>
            <w:tcW w:w="3960" w:type="dxa"/>
          </w:tcPr>
          <w:p w14:paraId="45F36658" w14:textId="77777777" w:rsidR="006240E6" w:rsidRPr="006E5C5D" w:rsidRDefault="006240E6" w:rsidP="006240E6">
            <w:pPr>
              <w:pStyle w:val="ListBullet"/>
              <w:numPr>
                <w:ilvl w:val="0"/>
                <w:numId w:val="0"/>
              </w:numPr>
              <w:rPr>
                <w:b/>
                <w:bCs/>
              </w:rPr>
            </w:pPr>
            <w:r w:rsidRPr="006E5C5D">
              <w:rPr>
                <w:b/>
                <w:bCs/>
                <w:sz w:val="28"/>
                <w:szCs w:val="32"/>
              </w:rPr>
              <w:t>Return</w:t>
            </w:r>
          </w:p>
        </w:tc>
        <w:tc>
          <w:tcPr>
            <w:tcW w:w="4425" w:type="dxa"/>
          </w:tcPr>
          <w:p w14:paraId="25AA1C88" w14:textId="77777777" w:rsidR="006240E6" w:rsidRPr="006E5C5D" w:rsidRDefault="006240E6" w:rsidP="006240E6">
            <w:pPr>
              <w:pStyle w:val="ListBullet"/>
              <w:numPr>
                <w:ilvl w:val="0"/>
                <w:numId w:val="0"/>
              </w:numPr>
              <w:rPr>
                <w:b/>
                <w:bCs/>
              </w:rPr>
            </w:pPr>
            <w:r w:rsidRPr="006E5C5D">
              <w:rPr>
                <w:b/>
                <w:bCs/>
                <w:sz w:val="28"/>
                <w:szCs w:val="32"/>
              </w:rPr>
              <w:t>Description</w:t>
            </w:r>
          </w:p>
        </w:tc>
      </w:tr>
      <w:tr w:rsidR="006240E6" w14:paraId="342F5A9E" w14:textId="77777777" w:rsidTr="006240E6">
        <w:tc>
          <w:tcPr>
            <w:tcW w:w="2875" w:type="dxa"/>
          </w:tcPr>
          <w:p w14:paraId="6DBA2083" w14:textId="643D0951" w:rsidR="006240E6" w:rsidRDefault="006240E6" w:rsidP="006240E6">
            <w:pPr>
              <w:pStyle w:val="ListBullet"/>
              <w:numPr>
                <w:ilvl w:val="0"/>
                <w:numId w:val="0"/>
              </w:numPr>
            </w:pPr>
            <w:r w:rsidRPr="000959F6">
              <w:t>make_empty_</w:t>
            </w:r>
            <w:r w:rsidR="00A05ED6">
              <w:t>stack</w:t>
            </w:r>
            <w:r w:rsidRPr="000959F6">
              <w:t>()</w:t>
            </w:r>
          </w:p>
        </w:tc>
        <w:tc>
          <w:tcPr>
            <w:tcW w:w="3960" w:type="dxa"/>
          </w:tcPr>
          <w:p w14:paraId="187E276C" w14:textId="77777777" w:rsidR="006240E6" w:rsidRDefault="006240E6" w:rsidP="006240E6">
            <w:pPr>
              <w:pStyle w:val="ListBullet"/>
              <w:numPr>
                <w:ilvl w:val="0"/>
                <w:numId w:val="0"/>
              </w:numPr>
            </w:pPr>
            <w:r w:rsidRPr="00AF097A">
              <w:t>Queue(0, None, None)</w:t>
            </w:r>
          </w:p>
        </w:tc>
        <w:tc>
          <w:tcPr>
            <w:tcW w:w="4425" w:type="dxa"/>
          </w:tcPr>
          <w:p w14:paraId="3ABB0804" w14:textId="5C616A3E" w:rsidR="006240E6" w:rsidRDefault="00415BFB" w:rsidP="006240E6">
            <w:pPr>
              <w:pStyle w:val="ListBullet"/>
              <w:numPr>
                <w:ilvl w:val="0"/>
                <w:numId w:val="0"/>
              </w:numPr>
            </w:pPr>
            <w:r w:rsidRPr="00415BFB">
              <w:t>Add an element to the top of the stack. The stack state changes.</w:t>
            </w:r>
          </w:p>
        </w:tc>
      </w:tr>
      <w:tr w:rsidR="006240E6" w14:paraId="23F171AF" w14:textId="77777777" w:rsidTr="006240E6">
        <w:tc>
          <w:tcPr>
            <w:tcW w:w="2875" w:type="dxa"/>
          </w:tcPr>
          <w:p w14:paraId="17B43F16" w14:textId="2FC7C2C2" w:rsidR="006240E6" w:rsidRDefault="00A05ED6" w:rsidP="006240E6">
            <w:pPr>
              <w:pStyle w:val="ListBullet"/>
              <w:numPr>
                <w:ilvl w:val="0"/>
                <w:numId w:val="0"/>
              </w:numPr>
            </w:pPr>
            <w:r w:rsidRPr="00A05ED6">
              <w:t>push(stack, element)</w:t>
            </w:r>
          </w:p>
        </w:tc>
        <w:tc>
          <w:tcPr>
            <w:tcW w:w="3960" w:type="dxa"/>
          </w:tcPr>
          <w:p w14:paraId="78E4E0BE" w14:textId="77777777" w:rsidR="006240E6" w:rsidRDefault="006240E6" w:rsidP="006240E6">
            <w:r>
              <w:t>None</w:t>
            </w:r>
          </w:p>
        </w:tc>
        <w:tc>
          <w:tcPr>
            <w:tcW w:w="4425" w:type="dxa"/>
          </w:tcPr>
          <w:p w14:paraId="7F8ECA3D" w14:textId="77777777" w:rsidR="006240E6" w:rsidRDefault="006240E6" w:rsidP="006240E6">
            <w:pPr>
              <w:pStyle w:val="ListBullet"/>
              <w:numPr>
                <w:ilvl w:val="0"/>
                <w:numId w:val="0"/>
              </w:numPr>
            </w:pPr>
            <w:r w:rsidRPr="00EF401C">
              <w:t>Insert an element into the back of the queue.</w:t>
            </w:r>
          </w:p>
        </w:tc>
      </w:tr>
      <w:tr w:rsidR="006240E6" w14:paraId="3596957C" w14:textId="77777777" w:rsidTr="006240E6">
        <w:tc>
          <w:tcPr>
            <w:tcW w:w="2875" w:type="dxa"/>
          </w:tcPr>
          <w:p w14:paraId="00A3133B" w14:textId="5147BEA6" w:rsidR="006240E6" w:rsidRDefault="00415BFB" w:rsidP="006240E6">
            <w:pPr>
              <w:pStyle w:val="ListBullet"/>
              <w:numPr>
                <w:ilvl w:val="0"/>
                <w:numId w:val="0"/>
              </w:numPr>
            </w:pPr>
            <w:r w:rsidRPr="00415BFB">
              <w:t>top(stack)</w:t>
            </w:r>
          </w:p>
        </w:tc>
        <w:tc>
          <w:tcPr>
            <w:tcW w:w="3960" w:type="dxa"/>
          </w:tcPr>
          <w:p w14:paraId="0B256AF2" w14:textId="09C200F1" w:rsidR="006240E6" w:rsidRDefault="006F2964" w:rsidP="006240E6">
            <w:r>
              <w:t>None</w:t>
            </w:r>
          </w:p>
        </w:tc>
        <w:tc>
          <w:tcPr>
            <w:tcW w:w="4425" w:type="dxa"/>
          </w:tcPr>
          <w:p w14:paraId="35847559" w14:textId="724EA7BD" w:rsidR="006240E6" w:rsidRDefault="006F2964" w:rsidP="006240E6">
            <w:pPr>
              <w:pStyle w:val="ListBullet"/>
              <w:numPr>
                <w:ilvl w:val="0"/>
                <w:numId w:val="0"/>
              </w:numPr>
            </w:pPr>
            <w:r w:rsidRPr="006F2964">
              <w:t>Return top element on stack.  Does not change stack</w:t>
            </w:r>
          </w:p>
        </w:tc>
      </w:tr>
      <w:tr w:rsidR="006240E6" w14:paraId="0A59848C" w14:textId="77777777" w:rsidTr="006240E6">
        <w:tc>
          <w:tcPr>
            <w:tcW w:w="2875" w:type="dxa"/>
          </w:tcPr>
          <w:p w14:paraId="6CF19667" w14:textId="0236BC0F" w:rsidR="006240E6" w:rsidRPr="00554C56" w:rsidRDefault="006F2964" w:rsidP="006240E6">
            <w:pPr>
              <w:pStyle w:val="ListBullet"/>
              <w:numPr>
                <w:ilvl w:val="0"/>
                <w:numId w:val="0"/>
              </w:numPr>
            </w:pPr>
            <w:r w:rsidRPr="006F2964">
              <w:t>pop(stack)</w:t>
            </w:r>
          </w:p>
        </w:tc>
        <w:tc>
          <w:tcPr>
            <w:tcW w:w="3960" w:type="dxa"/>
          </w:tcPr>
          <w:p w14:paraId="0B23DDE4" w14:textId="77777777" w:rsidR="006240E6" w:rsidRDefault="006240E6" w:rsidP="006240E6">
            <w:r>
              <w:t>Queue’s front value</w:t>
            </w:r>
          </w:p>
        </w:tc>
        <w:tc>
          <w:tcPr>
            <w:tcW w:w="4425" w:type="dxa"/>
          </w:tcPr>
          <w:p w14:paraId="7A0419AA" w14:textId="1295B297" w:rsidR="006240E6" w:rsidRDefault="0084251E" w:rsidP="00A95487">
            <w:pPr>
              <w:pStyle w:val="ListBullet"/>
              <w:numPr>
                <w:ilvl w:val="0"/>
                <w:numId w:val="0"/>
              </w:numPr>
            </w:pPr>
            <w:r w:rsidRPr="0084251E">
              <w:t>Remove the top element in the stack and returns the removed value.</w:t>
            </w:r>
            <w:r>
              <w:t xml:space="preserve"> </w:t>
            </w:r>
            <w:r w:rsidRPr="0084251E">
              <w:t>The stack state changes.</w:t>
            </w:r>
          </w:p>
        </w:tc>
      </w:tr>
      <w:tr w:rsidR="006240E6" w14:paraId="6C620F3E" w14:textId="77777777" w:rsidTr="006240E6">
        <w:tc>
          <w:tcPr>
            <w:tcW w:w="2875" w:type="dxa"/>
          </w:tcPr>
          <w:p w14:paraId="273EB704" w14:textId="53C8DB4F" w:rsidR="006240E6" w:rsidRPr="00554C56" w:rsidRDefault="00161A4A" w:rsidP="006240E6">
            <w:pPr>
              <w:pStyle w:val="ListBullet"/>
              <w:numPr>
                <w:ilvl w:val="0"/>
                <w:numId w:val="0"/>
              </w:numPr>
            </w:pPr>
            <w:r w:rsidRPr="00161A4A">
              <w:t>size(stack)</w:t>
            </w:r>
          </w:p>
        </w:tc>
        <w:tc>
          <w:tcPr>
            <w:tcW w:w="3960" w:type="dxa"/>
          </w:tcPr>
          <w:p w14:paraId="2BFFEB39" w14:textId="5EB5FBCD" w:rsidR="006240E6" w:rsidRDefault="00161A4A" w:rsidP="006240E6">
            <w:r>
              <w:t>Size of stack</w:t>
            </w:r>
          </w:p>
        </w:tc>
        <w:tc>
          <w:tcPr>
            <w:tcW w:w="4425" w:type="dxa"/>
          </w:tcPr>
          <w:p w14:paraId="13EFAA39" w14:textId="3DA74F3B" w:rsidR="006240E6" w:rsidRDefault="00161A4A" w:rsidP="006240E6">
            <w:pPr>
              <w:pStyle w:val="ListBullet"/>
              <w:numPr>
                <w:ilvl w:val="0"/>
                <w:numId w:val="0"/>
              </w:numPr>
            </w:pPr>
            <w:r w:rsidRPr="00161A4A">
              <w:t>Return the # of elements</w:t>
            </w:r>
          </w:p>
        </w:tc>
      </w:tr>
      <w:tr w:rsidR="006240E6" w14:paraId="3258E147" w14:textId="77777777" w:rsidTr="006240E6">
        <w:tc>
          <w:tcPr>
            <w:tcW w:w="2875" w:type="dxa"/>
          </w:tcPr>
          <w:p w14:paraId="08EFA2C1" w14:textId="77777777" w:rsidR="006240E6" w:rsidRPr="00554C56" w:rsidRDefault="006240E6" w:rsidP="006240E6">
            <w:pPr>
              <w:pStyle w:val="ListBullet"/>
              <w:numPr>
                <w:ilvl w:val="0"/>
                <w:numId w:val="0"/>
              </w:numPr>
            </w:pPr>
            <w:r w:rsidRPr="00BA70A2">
              <w:t>is_empty(queue)</w:t>
            </w:r>
          </w:p>
        </w:tc>
        <w:tc>
          <w:tcPr>
            <w:tcW w:w="3960" w:type="dxa"/>
          </w:tcPr>
          <w:p w14:paraId="6C4388DF" w14:textId="77777777" w:rsidR="006240E6" w:rsidRDefault="006240E6" w:rsidP="006240E6">
            <w:r>
              <w:t>Bool: True if the queue is empty, False if it isn’t</w:t>
            </w:r>
          </w:p>
        </w:tc>
        <w:tc>
          <w:tcPr>
            <w:tcW w:w="4425" w:type="dxa"/>
          </w:tcPr>
          <w:p w14:paraId="75E6CD24" w14:textId="77777777" w:rsidR="006240E6" w:rsidRDefault="006240E6" w:rsidP="006240E6">
            <w:pPr>
              <w:pStyle w:val="ListBullet"/>
              <w:numPr>
                <w:ilvl w:val="0"/>
                <w:numId w:val="0"/>
              </w:numPr>
            </w:pPr>
            <w:r w:rsidRPr="00632389">
              <w:t>Is the queue empty?</w:t>
            </w:r>
          </w:p>
        </w:tc>
      </w:tr>
      <w:bookmarkEnd w:id="0"/>
    </w:tbl>
    <w:p w14:paraId="2601E7D4" w14:textId="2D0A76F7" w:rsidR="006240E6" w:rsidRDefault="006240E6" w:rsidP="006240E6">
      <w:pPr>
        <w:pStyle w:val="ListBullet"/>
        <w:numPr>
          <w:ilvl w:val="0"/>
          <w:numId w:val="0"/>
        </w:numPr>
        <w:ind w:left="432" w:hanging="432"/>
      </w:pPr>
    </w:p>
    <w:p w14:paraId="35BEB684" w14:textId="4D3F87DA" w:rsidR="006240E6" w:rsidRDefault="006240E6" w:rsidP="006240E6">
      <w:pPr>
        <w:pStyle w:val="ListBullet"/>
      </w:pPr>
      <w:r>
        <w:t>Queues</w:t>
      </w:r>
    </w:p>
    <w:p w14:paraId="41638A65" w14:textId="1A87A190" w:rsidR="00AB2A80" w:rsidRDefault="00AB2A80" w:rsidP="006240E6">
      <w:pPr>
        <w:pStyle w:val="ListBullet"/>
        <w:numPr>
          <w:ilvl w:val="1"/>
          <w:numId w:val="3"/>
        </w:numPr>
      </w:pPr>
      <w:r w:rsidRPr="00AB2A80">
        <w:t>A queue is a data structure where elements are added to the back and removed from the front</w:t>
      </w:r>
    </w:p>
    <w:p w14:paraId="3B740739" w14:textId="3EB61190" w:rsidR="006240E6" w:rsidRDefault="00AB2A80" w:rsidP="00AB2A80">
      <w:pPr>
        <w:pStyle w:val="ListBullet"/>
        <w:numPr>
          <w:ilvl w:val="2"/>
          <w:numId w:val="3"/>
        </w:numPr>
      </w:pPr>
      <w:r w:rsidRPr="00AB2A80">
        <w:t>First In First Out (FIFO)</w:t>
      </w:r>
    </w:p>
    <w:p w14:paraId="11B5F92C" w14:textId="542ECEF7" w:rsidR="008D44CE" w:rsidRDefault="008D44CE" w:rsidP="008D44CE">
      <w:pPr>
        <w:pStyle w:val="ListBullet"/>
        <w:numPr>
          <w:ilvl w:val="1"/>
          <w:numId w:val="3"/>
        </w:numPr>
      </w:pPr>
      <w:r>
        <w:t>Uses a variation of linked lists in which the dataclass is preferably mutable</w:t>
      </w:r>
    </w:p>
    <w:p w14:paraId="0D24C8C8" w14:textId="301B32CD" w:rsidR="008D44CE" w:rsidRDefault="008D44CE" w:rsidP="008D44CE">
      <w:pPr>
        <w:pStyle w:val="ListBullet"/>
        <w:numPr>
          <w:ilvl w:val="1"/>
          <w:numId w:val="3"/>
        </w:numPr>
      </w:pPr>
      <w:r>
        <w:t>Dataclass has t</w:t>
      </w:r>
      <w:r w:rsidR="00BA666A">
        <w:t>hree</w:t>
      </w:r>
      <w:r>
        <w:t xml:space="preserve"> fields</w:t>
      </w:r>
    </w:p>
    <w:p w14:paraId="5737522F" w14:textId="3F6DEC6F" w:rsidR="008D44CE" w:rsidRDefault="008D44CE" w:rsidP="008D44CE">
      <w:pPr>
        <w:pStyle w:val="ListBullet"/>
        <w:numPr>
          <w:ilvl w:val="2"/>
          <w:numId w:val="3"/>
        </w:numPr>
      </w:pPr>
      <w:r>
        <w:t>size: int</w:t>
      </w:r>
    </w:p>
    <w:p w14:paraId="0058B164" w14:textId="53009440" w:rsidR="008D44CE" w:rsidRDefault="0016424E" w:rsidP="008D44CE">
      <w:pPr>
        <w:pStyle w:val="ListBullet"/>
        <w:numPr>
          <w:ilvl w:val="2"/>
          <w:numId w:val="3"/>
        </w:numPr>
      </w:pPr>
      <w:r>
        <w:t>front</w:t>
      </w:r>
      <w:r w:rsidR="008D44CE">
        <w:t>: Union[None, Node]</w:t>
      </w:r>
    </w:p>
    <w:p w14:paraId="0A2C02C6" w14:textId="25F0A47D" w:rsidR="00B46E8A" w:rsidRDefault="00C53D97" w:rsidP="0016424E">
      <w:pPr>
        <w:pStyle w:val="ListBullet"/>
        <w:numPr>
          <w:ilvl w:val="2"/>
          <w:numId w:val="3"/>
        </w:numPr>
      </w:pPr>
      <w:r>
        <w:t>back</w:t>
      </w:r>
      <w:bookmarkStart w:id="1" w:name="_GoBack"/>
      <w:bookmarkEnd w:id="1"/>
      <w:r w:rsidR="0016424E">
        <w:t>: Union[None, Node]</w:t>
      </w:r>
    </w:p>
    <w:tbl>
      <w:tblPr>
        <w:tblStyle w:val="TableGrid"/>
        <w:tblpPr w:leftFromText="180" w:rightFromText="180" w:vertAnchor="text" w:horzAnchor="margin" w:tblpXSpec="center" w:tblpY="-43"/>
        <w:tblW w:w="11260" w:type="dxa"/>
        <w:tblLook w:val="04A0" w:firstRow="1" w:lastRow="0" w:firstColumn="1" w:lastColumn="0" w:noHBand="0" w:noVBand="1"/>
      </w:tblPr>
      <w:tblGrid>
        <w:gridCol w:w="2875"/>
        <w:gridCol w:w="3960"/>
        <w:gridCol w:w="4425"/>
      </w:tblGrid>
      <w:tr w:rsidR="00E93146" w14:paraId="1FD91B9C" w14:textId="77777777" w:rsidTr="00EA08DA">
        <w:tc>
          <w:tcPr>
            <w:tcW w:w="2875" w:type="dxa"/>
          </w:tcPr>
          <w:p w14:paraId="2D06F26A" w14:textId="77777777" w:rsidR="00A03567" w:rsidRPr="006E5C5D" w:rsidRDefault="00A03567" w:rsidP="00EA08DA">
            <w:pPr>
              <w:pStyle w:val="ListBullet"/>
              <w:numPr>
                <w:ilvl w:val="0"/>
                <w:numId w:val="0"/>
              </w:numPr>
              <w:rPr>
                <w:b/>
                <w:bCs/>
              </w:rPr>
            </w:pPr>
            <w:r w:rsidRPr="006E5C5D">
              <w:rPr>
                <w:b/>
                <w:bCs/>
                <w:sz w:val="28"/>
                <w:szCs w:val="32"/>
              </w:rPr>
              <w:lastRenderedPageBreak/>
              <w:t>Function</w:t>
            </w:r>
          </w:p>
        </w:tc>
        <w:tc>
          <w:tcPr>
            <w:tcW w:w="3960" w:type="dxa"/>
          </w:tcPr>
          <w:p w14:paraId="7E8E859A" w14:textId="77777777" w:rsidR="00A03567" w:rsidRPr="006E5C5D" w:rsidRDefault="00A03567" w:rsidP="00EA08DA">
            <w:pPr>
              <w:pStyle w:val="ListBullet"/>
              <w:numPr>
                <w:ilvl w:val="0"/>
                <w:numId w:val="0"/>
              </w:numPr>
              <w:rPr>
                <w:b/>
                <w:bCs/>
              </w:rPr>
            </w:pPr>
            <w:r w:rsidRPr="006E5C5D">
              <w:rPr>
                <w:b/>
                <w:bCs/>
                <w:sz w:val="28"/>
                <w:szCs w:val="32"/>
              </w:rPr>
              <w:t>Return</w:t>
            </w:r>
          </w:p>
        </w:tc>
        <w:tc>
          <w:tcPr>
            <w:tcW w:w="4425" w:type="dxa"/>
          </w:tcPr>
          <w:p w14:paraId="3CA84E85" w14:textId="77777777" w:rsidR="00A03567" w:rsidRPr="006E5C5D" w:rsidRDefault="00A03567" w:rsidP="00EA08DA">
            <w:pPr>
              <w:pStyle w:val="ListBullet"/>
              <w:numPr>
                <w:ilvl w:val="0"/>
                <w:numId w:val="0"/>
              </w:numPr>
              <w:rPr>
                <w:b/>
                <w:bCs/>
              </w:rPr>
            </w:pPr>
            <w:r w:rsidRPr="006E5C5D">
              <w:rPr>
                <w:b/>
                <w:bCs/>
                <w:sz w:val="28"/>
                <w:szCs w:val="32"/>
              </w:rPr>
              <w:t>Description</w:t>
            </w:r>
          </w:p>
        </w:tc>
      </w:tr>
      <w:tr w:rsidR="00E93146" w14:paraId="335B6ACF" w14:textId="77777777" w:rsidTr="00EA08DA">
        <w:tc>
          <w:tcPr>
            <w:tcW w:w="2875" w:type="dxa"/>
          </w:tcPr>
          <w:p w14:paraId="6704FA99" w14:textId="77777777" w:rsidR="00A03567" w:rsidRDefault="00A03567" w:rsidP="00EA08DA">
            <w:pPr>
              <w:pStyle w:val="ListBullet"/>
              <w:numPr>
                <w:ilvl w:val="0"/>
                <w:numId w:val="0"/>
              </w:numPr>
            </w:pPr>
            <w:r w:rsidRPr="000959F6">
              <w:t>make_empty_queue()</w:t>
            </w:r>
          </w:p>
        </w:tc>
        <w:tc>
          <w:tcPr>
            <w:tcW w:w="3960" w:type="dxa"/>
          </w:tcPr>
          <w:p w14:paraId="450EB1FF" w14:textId="77777777" w:rsidR="00A03567" w:rsidRDefault="00A03567" w:rsidP="00EA08DA">
            <w:pPr>
              <w:pStyle w:val="ListBullet"/>
              <w:numPr>
                <w:ilvl w:val="0"/>
                <w:numId w:val="0"/>
              </w:numPr>
            </w:pPr>
            <w:r w:rsidRPr="00AF097A">
              <w:t>Queue(0, None, None)</w:t>
            </w:r>
          </w:p>
        </w:tc>
        <w:tc>
          <w:tcPr>
            <w:tcW w:w="4425" w:type="dxa"/>
          </w:tcPr>
          <w:p w14:paraId="5FCF6B7C" w14:textId="77777777" w:rsidR="00A03567" w:rsidRDefault="00A03567" w:rsidP="00EA08DA">
            <w:pPr>
              <w:pStyle w:val="ListBullet"/>
              <w:numPr>
                <w:ilvl w:val="0"/>
                <w:numId w:val="0"/>
              </w:numPr>
            </w:pPr>
            <w:r>
              <w:t>Returns a new queue with size initialized to zero and back fields initialized to the empty sequence.</w:t>
            </w:r>
          </w:p>
        </w:tc>
      </w:tr>
      <w:tr w:rsidR="00E93146" w14:paraId="3E99F674" w14:textId="77777777" w:rsidTr="00EA08DA">
        <w:tc>
          <w:tcPr>
            <w:tcW w:w="2875" w:type="dxa"/>
          </w:tcPr>
          <w:p w14:paraId="551D5D37" w14:textId="77777777" w:rsidR="00A03567" w:rsidRDefault="00A03567" w:rsidP="00EA08DA">
            <w:pPr>
              <w:pStyle w:val="ListBullet"/>
              <w:numPr>
                <w:ilvl w:val="0"/>
                <w:numId w:val="0"/>
              </w:numPr>
            </w:pPr>
            <w:r w:rsidRPr="000959F6">
              <w:t>enqueue(queue, element)</w:t>
            </w:r>
          </w:p>
        </w:tc>
        <w:tc>
          <w:tcPr>
            <w:tcW w:w="3960" w:type="dxa"/>
          </w:tcPr>
          <w:p w14:paraId="628DF4E6" w14:textId="77777777" w:rsidR="00A03567" w:rsidRDefault="00A03567" w:rsidP="00EA08DA">
            <w:r>
              <w:t>None</w:t>
            </w:r>
          </w:p>
        </w:tc>
        <w:tc>
          <w:tcPr>
            <w:tcW w:w="4425" w:type="dxa"/>
          </w:tcPr>
          <w:p w14:paraId="7AF9074C" w14:textId="77777777" w:rsidR="00A03567" w:rsidRDefault="00A03567" w:rsidP="00EA08DA">
            <w:pPr>
              <w:pStyle w:val="ListBullet"/>
              <w:numPr>
                <w:ilvl w:val="0"/>
                <w:numId w:val="0"/>
              </w:numPr>
            </w:pPr>
            <w:r w:rsidRPr="00EF401C">
              <w:t>Insert an element into the back of the queue.</w:t>
            </w:r>
          </w:p>
        </w:tc>
      </w:tr>
      <w:tr w:rsidR="00E93146" w14:paraId="1478165B" w14:textId="77777777" w:rsidTr="00EA08DA">
        <w:tc>
          <w:tcPr>
            <w:tcW w:w="2875" w:type="dxa"/>
          </w:tcPr>
          <w:p w14:paraId="3390A61E" w14:textId="77777777" w:rsidR="00A03567" w:rsidRDefault="00A03567" w:rsidP="00EA08DA">
            <w:pPr>
              <w:pStyle w:val="ListBullet"/>
              <w:numPr>
                <w:ilvl w:val="0"/>
                <w:numId w:val="0"/>
              </w:numPr>
            </w:pPr>
            <w:r w:rsidRPr="00554C56">
              <w:t>dequeue(queue)</w:t>
            </w:r>
          </w:p>
        </w:tc>
        <w:tc>
          <w:tcPr>
            <w:tcW w:w="3960" w:type="dxa"/>
          </w:tcPr>
          <w:p w14:paraId="4F41AEE7" w14:textId="77777777" w:rsidR="00A03567" w:rsidRDefault="00A03567" w:rsidP="00EA08DA">
            <w:r>
              <w:t>Removed value</w:t>
            </w:r>
          </w:p>
        </w:tc>
        <w:tc>
          <w:tcPr>
            <w:tcW w:w="4425" w:type="dxa"/>
          </w:tcPr>
          <w:p w14:paraId="25DFC43D" w14:textId="77777777" w:rsidR="00A03567" w:rsidRDefault="00A03567" w:rsidP="00EA08DA">
            <w:pPr>
              <w:pStyle w:val="ListBullet"/>
              <w:numPr>
                <w:ilvl w:val="0"/>
                <w:numId w:val="0"/>
              </w:numPr>
            </w:pPr>
            <w:r>
              <w:t>Remove the front element from the queue</w:t>
            </w:r>
          </w:p>
        </w:tc>
      </w:tr>
      <w:tr w:rsidR="00E93146" w14:paraId="64BCB19D" w14:textId="77777777" w:rsidTr="00EA08DA">
        <w:tc>
          <w:tcPr>
            <w:tcW w:w="2875" w:type="dxa"/>
          </w:tcPr>
          <w:p w14:paraId="5DFE4B64" w14:textId="77777777" w:rsidR="00A03567" w:rsidRPr="00554C56" w:rsidRDefault="00A03567" w:rsidP="00EA08DA">
            <w:pPr>
              <w:pStyle w:val="ListBullet"/>
              <w:numPr>
                <w:ilvl w:val="0"/>
                <w:numId w:val="0"/>
              </w:numPr>
            </w:pPr>
            <w:r w:rsidRPr="00554C56">
              <w:t>front(queue)</w:t>
            </w:r>
          </w:p>
        </w:tc>
        <w:tc>
          <w:tcPr>
            <w:tcW w:w="3960" w:type="dxa"/>
          </w:tcPr>
          <w:p w14:paraId="7F9F2D37" w14:textId="77777777" w:rsidR="00A03567" w:rsidRDefault="00A03567" w:rsidP="00EA08DA">
            <w:r>
              <w:t>Queue’s front value</w:t>
            </w:r>
          </w:p>
        </w:tc>
        <w:tc>
          <w:tcPr>
            <w:tcW w:w="4425" w:type="dxa"/>
          </w:tcPr>
          <w:p w14:paraId="18969AC8" w14:textId="77777777" w:rsidR="00A03567" w:rsidRDefault="00A03567" w:rsidP="00EA08DA">
            <w:pPr>
              <w:pStyle w:val="ListBullet"/>
              <w:numPr>
                <w:ilvl w:val="0"/>
                <w:numId w:val="0"/>
              </w:numPr>
            </w:pPr>
            <w:r w:rsidRPr="00A664F5">
              <w:t>Access and return the first element in the queue without removing it.</w:t>
            </w:r>
          </w:p>
        </w:tc>
      </w:tr>
      <w:tr w:rsidR="00E93146" w14:paraId="028BD266" w14:textId="77777777" w:rsidTr="00EA08DA">
        <w:tc>
          <w:tcPr>
            <w:tcW w:w="2875" w:type="dxa"/>
          </w:tcPr>
          <w:p w14:paraId="35F6AE66" w14:textId="77777777" w:rsidR="00A03567" w:rsidRPr="00554C56" w:rsidRDefault="00A03567" w:rsidP="00EA08DA">
            <w:pPr>
              <w:pStyle w:val="ListBullet"/>
              <w:numPr>
                <w:ilvl w:val="0"/>
                <w:numId w:val="0"/>
              </w:numPr>
            </w:pPr>
            <w:r w:rsidRPr="00554C56">
              <w:t>back(queue)</w:t>
            </w:r>
          </w:p>
        </w:tc>
        <w:tc>
          <w:tcPr>
            <w:tcW w:w="3960" w:type="dxa"/>
          </w:tcPr>
          <w:p w14:paraId="538D5B24" w14:textId="7CF423CF" w:rsidR="00A03567" w:rsidRDefault="00A03567" w:rsidP="00EA08DA">
            <w:r>
              <w:t>Queue’s back value</w:t>
            </w:r>
          </w:p>
        </w:tc>
        <w:tc>
          <w:tcPr>
            <w:tcW w:w="4425" w:type="dxa"/>
          </w:tcPr>
          <w:p w14:paraId="70EE56FB" w14:textId="77777777" w:rsidR="00A03567" w:rsidRDefault="00A03567" w:rsidP="00EA08DA">
            <w:pPr>
              <w:pStyle w:val="ListBullet"/>
              <w:numPr>
                <w:ilvl w:val="0"/>
                <w:numId w:val="0"/>
              </w:numPr>
            </w:pPr>
            <w:r w:rsidRPr="00A664F5">
              <w:t>Access and return the last element in the queue without removing it</w:t>
            </w:r>
          </w:p>
        </w:tc>
      </w:tr>
      <w:tr w:rsidR="00E93146" w14:paraId="4B0113BE" w14:textId="77777777" w:rsidTr="00EA08DA">
        <w:tc>
          <w:tcPr>
            <w:tcW w:w="2875" w:type="dxa"/>
          </w:tcPr>
          <w:p w14:paraId="4913463B" w14:textId="77777777" w:rsidR="00A03567" w:rsidRPr="00554C56" w:rsidRDefault="00A03567" w:rsidP="00EA08DA">
            <w:pPr>
              <w:pStyle w:val="ListBullet"/>
              <w:numPr>
                <w:ilvl w:val="0"/>
                <w:numId w:val="0"/>
              </w:numPr>
            </w:pPr>
            <w:r w:rsidRPr="00BA70A2">
              <w:t>is_empty(queue)</w:t>
            </w:r>
          </w:p>
        </w:tc>
        <w:tc>
          <w:tcPr>
            <w:tcW w:w="3960" w:type="dxa"/>
          </w:tcPr>
          <w:p w14:paraId="037A219A" w14:textId="274A5D22" w:rsidR="00A03567" w:rsidRDefault="00A03567" w:rsidP="00EA08DA">
            <w:r>
              <w:t>Bool: True if the queue is empty, False if it isn’t</w:t>
            </w:r>
          </w:p>
        </w:tc>
        <w:tc>
          <w:tcPr>
            <w:tcW w:w="4425" w:type="dxa"/>
          </w:tcPr>
          <w:p w14:paraId="7F67C518" w14:textId="77777777" w:rsidR="00A03567" w:rsidRDefault="00A03567" w:rsidP="00EA08DA">
            <w:pPr>
              <w:pStyle w:val="ListBullet"/>
              <w:numPr>
                <w:ilvl w:val="0"/>
                <w:numId w:val="0"/>
              </w:numPr>
            </w:pPr>
            <w:r w:rsidRPr="00632389">
              <w:t>Is the queue empty?</w:t>
            </w:r>
          </w:p>
        </w:tc>
      </w:tr>
    </w:tbl>
    <w:p w14:paraId="0ED507C5" w14:textId="0FBBECFF" w:rsidR="00A03567" w:rsidRDefault="00E93146" w:rsidP="00A03567">
      <w:pPr>
        <w:pStyle w:val="ListBullet"/>
        <w:numPr>
          <w:ilvl w:val="0"/>
          <w:numId w:val="0"/>
        </w:numPr>
        <w:ind w:left="432" w:hanging="432"/>
      </w:pPr>
      <w:r w:rsidRPr="00E93146">
        <w:rPr>
          <w:noProof/>
        </w:rPr>
        <w:drawing>
          <wp:anchor distT="0" distB="0" distL="114300" distR="114300" simplePos="0" relativeHeight="251669504" behindDoc="0" locked="0" layoutInCell="1" allowOverlap="1" wp14:anchorId="4BB09073" wp14:editId="1AB81EE9">
            <wp:simplePos x="0" y="0"/>
            <wp:positionH relativeFrom="column">
              <wp:posOffset>450215</wp:posOffset>
            </wp:positionH>
            <wp:positionV relativeFrom="paragraph">
              <wp:posOffset>2787650</wp:posOffset>
            </wp:positionV>
            <wp:extent cx="4980305" cy="3241040"/>
            <wp:effectExtent l="0" t="0" r="0" b="0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0305" cy="3241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0A206C" w14:textId="3DB3C7CD" w:rsidR="00184838" w:rsidRDefault="00673E2B" w:rsidP="00E93146">
      <w:pPr>
        <w:pStyle w:val="ListBullet"/>
      </w:pPr>
      <w:r>
        <w:t xml:space="preserve">All operations with </w:t>
      </w:r>
      <w:r w:rsidR="00E93146">
        <w:t>S</w:t>
      </w:r>
      <w:r>
        <w:t>tacks and Queues have a time complexity of O(N)</w:t>
      </w:r>
    </w:p>
    <w:p w14:paraId="3CC3CA33" w14:textId="5D083D9F" w:rsidR="00184838" w:rsidRDefault="00184838" w:rsidP="00184838">
      <w:pPr>
        <w:pStyle w:val="Heading3"/>
      </w:pPr>
      <w:r>
        <w:t>Additional Notes</w:t>
      </w:r>
    </w:p>
    <w:p w14:paraId="2030DEC5" w14:textId="0A4FAE59" w:rsidR="00184838" w:rsidRDefault="00184838" w:rsidP="00184838">
      <w:pPr>
        <w:pStyle w:val="ListBullet"/>
      </w:pPr>
      <w:r>
        <w:t>Go over following code</w:t>
      </w:r>
    </w:p>
    <w:p w14:paraId="2DE04F8B" w14:textId="32A9D3DF" w:rsidR="00184838" w:rsidRDefault="00184838" w:rsidP="00184838">
      <w:pPr>
        <w:pStyle w:val="ListBullet"/>
        <w:numPr>
          <w:ilvl w:val="1"/>
          <w:numId w:val="3"/>
        </w:numPr>
      </w:pPr>
      <w:r>
        <w:t>Stacks</w:t>
      </w:r>
    </w:p>
    <w:p w14:paraId="422EB6FD" w14:textId="2599B1C2" w:rsidR="00184838" w:rsidRDefault="00184838" w:rsidP="00184838">
      <w:pPr>
        <w:pStyle w:val="ListBullet"/>
        <w:numPr>
          <w:ilvl w:val="1"/>
          <w:numId w:val="3"/>
        </w:numPr>
      </w:pPr>
      <w:r>
        <w:t>Queues</w:t>
      </w:r>
    </w:p>
    <w:p w14:paraId="14451F05" w14:textId="2B328C24" w:rsidR="00184838" w:rsidRDefault="00184838" w:rsidP="00184838">
      <w:pPr>
        <w:pStyle w:val="ListBullet"/>
        <w:numPr>
          <w:ilvl w:val="1"/>
          <w:numId w:val="3"/>
        </w:numPr>
      </w:pPr>
      <w:r>
        <w:t>Linked Lists</w:t>
      </w:r>
      <w:r w:rsidR="001B142F">
        <w:t xml:space="preserve"> (both recursion and iteration)</w:t>
      </w:r>
    </w:p>
    <w:p w14:paraId="050CFE5B" w14:textId="0991C6BA" w:rsidR="00184838" w:rsidRDefault="001B142F" w:rsidP="00184838">
      <w:pPr>
        <w:pStyle w:val="ListBullet"/>
        <w:numPr>
          <w:ilvl w:val="1"/>
          <w:numId w:val="3"/>
        </w:numPr>
      </w:pPr>
      <w:r>
        <w:t>Sorting Algorithms</w:t>
      </w:r>
    </w:p>
    <w:p w14:paraId="77583A76" w14:textId="13359FCD" w:rsidR="00A858D2" w:rsidRPr="006D04BD" w:rsidRDefault="00A46641" w:rsidP="00912816">
      <w:pPr>
        <w:pStyle w:val="ListBullet"/>
        <w:numPr>
          <w:ilvl w:val="1"/>
          <w:numId w:val="3"/>
        </w:numPr>
      </w:pPr>
      <w:r>
        <w:lastRenderedPageBreak/>
        <w:t>Searches</w:t>
      </w:r>
    </w:p>
    <w:p w14:paraId="04276653" w14:textId="5F777496" w:rsidR="00E4726C" w:rsidRDefault="00E4726C" w:rsidP="00E4726C">
      <w:pPr>
        <w:pStyle w:val="ListBullet"/>
        <w:numPr>
          <w:ilvl w:val="0"/>
          <w:numId w:val="0"/>
        </w:numPr>
        <w:ind w:left="432" w:hanging="432"/>
      </w:pPr>
    </w:p>
    <w:sectPr w:rsidR="00E4726C">
      <w:footerReference w:type="default" r:id="rId22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8FCDF3" w14:textId="77777777" w:rsidR="00681882" w:rsidRDefault="00681882">
      <w:r>
        <w:separator/>
      </w:r>
    </w:p>
    <w:p w14:paraId="2ADCBBC5" w14:textId="77777777" w:rsidR="00681882" w:rsidRDefault="00681882"/>
  </w:endnote>
  <w:endnote w:type="continuationSeparator" w:id="0">
    <w:p w14:paraId="6332BD65" w14:textId="77777777" w:rsidR="00681882" w:rsidRDefault="00681882">
      <w:r>
        <w:continuationSeparator/>
      </w:r>
    </w:p>
    <w:p w14:paraId="2C98B99D" w14:textId="77777777" w:rsidR="00681882" w:rsidRDefault="0068188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47313A4" w14:textId="77777777" w:rsidR="008918F2" w:rsidRDefault="00E34FED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48FF04" w14:textId="77777777" w:rsidR="00681882" w:rsidRDefault="00681882">
      <w:r>
        <w:separator/>
      </w:r>
    </w:p>
    <w:p w14:paraId="306C3683" w14:textId="77777777" w:rsidR="00681882" w:rsidRDefault="00681882"/>
  </w:footnote>
  <w:footnote w:type="continuationSeparator" w:id="0">
    <w:p w14:paraId="7A6249BE" w14:textId="77777777" w:rsidR="00681882" w:rsidRDefault="00681882">
      <w:r>
        <w:continuationSeparator/>
      </w:r>
    </w:p>
    <w:p w14:paraId="27B3FA42" w14:textId="77777777" w:rsidR="00681882" w:rsidRDefault="00681882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1"/>
    <w:multiLevelType w:val="singleLevel"/>
    <w:tmpl w:val="0DA83E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1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A5D083E"/>
    <w:multiLevelType w:val="hybridMultilevel"/>
    <w:tmpl w:val="6C9060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0906CDF"/>
    <w:multiLevelType w:val="hybridMultilevel"/>
    <w:tmpl w:val="75FCAEC0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F279B8"/>
    <w:multiLevelType w:val="hybridMultilevel"/>
    <w:tmpl w:val="C9D80C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5FF0DF9"/>
    <w:multiLevelType w:val="hybridMultilevel"/>
    <w:tmpl w:val="64D014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9543F54"/>
    <w:multiLevelType w:val="hybridMultilevel"/>
    <w:tmpl w:val="883CC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0E5A60"/>
    <w:multiLevelType w:val="hybridMultilevel"/>
    <w:tmpl w:val="B7A01B3C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8"/>
  </w:num>
  <w:num w:numId="5">
    <w:abstractNumId w:val="0"/>
  </w:num>
  <w:num w:numId="6">
    <w:abstractNumId w:val="3"/>
  </w:num>
  <w:num w:numId="7">
    <w:abstractNumId w:val="7"/>
  </w:num>
  <w:num w:numId="8">
    <w:abstractNumId w:val="5"/>
  </w:num>
  <w:num w:numId="9">
    <w:abstractNumId w:val="6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E3F"/>
    <w:rsid w:val="00021F0E"/>
    <w:rsid w:val="00032FBF"/>
    <w:rsid w:val="0003505F"/>
    <w:rsid w:val="00037D07"/>
    <w:rsid w:val="0004068E"/>
    <w:rsid w:val="000565D1"/>
    <w:rsid w:val="000602AA"/>
    <w:rsid w:val="000738ED"/>
    <w:rsid w:val="00075DFE"/>
    <w:rsid w:val="0008083E"/>
    <w:rsid w:val="000959F6"/>
    <w:rsid w:val="000B0800"/>
    <w:rsid w:val="000B346F"/>
    <w:rsid w:val="000C6173"/>
    <w:rsid w:val="000D08E3"/>
    <w:rsid w:val="000E0AA5"/>
    <w:rsid w:val="000F351B"/>
    <w:rsid w:val="00106B51"/>
    <w:rsid w:val="00107B2D"/>
    <w:rsid w:val="00124F74"/>
    <w:rsid w:val="00141D2D"/>
    <w:rsid w:val="001557EF"/>
    <w:rsid w:val="00157221"/>
    <w:rsid w:val="00161A4A"/>
    <w:rsid w:val="0016424E"/>
    <w:rsid w:val="0017300D"/>
    <w:rsid w:val="00184838"/>
    <w:rsid w:val="00191602"/>
    <w:rsid w:val="00194139"/>
    <w:rsid w:val="001A1B16"/>
    <w:rsid w:val="001A3DCC"/>
    <w:rsid w:val="001B077D"/>
    <w:rsid w:val="001B142F"/>
    <w:rsid w:val="001D0B04"/>
    <w:rsid w:val="001F0CCA"/>
    <w:rsid w:val="001F19BB"/>
    <w:rsid w:val="0020211B"/>
    <w:rsid w:val="002033D6"/>
    <w:rsid w:val="00203824"/>
    <w:rsid w:val="00206AB7"/>
    <w:rsid w:val="002166D5"/>
    <w:rsid w:val="0023778D"/>
    <w:rsid w:val="0026343E"/>
    <w:rsid w:val="002661B1"/>
    <w:rsid w:val="00277882"/>
    <w:rsid w:val="002839C0"/>
    <w:rsid w:val="00291D86"/>
    <w:rsid w:val="0029600B"/>
    <w:rsid w:val="002965F4"/>
    <w:rsid w:val="002A2A69"/>
    <w:rsid w:val="002A3863"/>
    <w:rsid w:val="002E526F"/>
    <w:rsid w:val="002F3716"/>
    <w:rsid w:val="00304596"/>
    <w:rsid w:val="00311767"/>
    <w:rsid w:val="00311C3E"/>
    <w:rsid w:val="003324C5"/>
    <w:rsid w:val="00332FF6"/>
    <w:rsid w:val="00333899"/>
    <w:rsid w:val="00336B42"/>
    <w:rsid w:val="00356D17"/>
    <w:rsid w:val="00356E3F"/>
    <w:rsid w:val="00356FE6"/>
    <w:rsid w:val="00373ED3"/>
    <w:rsid w:val="00382DBD"/>
    <w:rsid w:val="00384C4B"/>
    <w:rsid w:val="0039693B"/>
    <w:rsid w:val="003A2192"/>
    <w:rsid w:val="003A51D0"/>
    <w:rsid w:val="003B658F"/>
    <w:rsid w:val="003C5BC4"/>
    <w:rsid w:val="003D2B42"/>
    <w:rsid w:val="003E1AF6"/>
    <w:rsid w:val="003E4C05"/>
    <w:rsid w:val="004002F6"/>
    <w:rsid w:val="0041282E"/>
    <w:rsid w:val="00415BFB"/>
    <w:rsid w:val="00420CEE"/>
    <w:rsid w:val="00425F0D"/>
    <w:rsid w:val="00431219"/>
    <w:rsid w:val="00433854"/>
    <w:rsid w:val="00434AD7"/>
    <w:rsid w:val="00437611"/>
    <w:rsid w:val="004419E2"/>
    <w:rsid w:val="0044228E"/>
    <w:rsid w:val="004615D5"/>
    <w:rsid w:val="00462A26"/>
    <w:rsid w:val="00467017"/>
    <w:rsid w:val="00473C7D"/>
    <w:rsid w:val="00481DFB"/>
    <w:rsid w:val="0048322C"/>
    <w:rsid w:val="00494A8A"/>
    <w:rsid w:val="0049546A"/>
    <w:rsid w:val="004A0785"/>
    <w:rsid w:val="004A48A2"/>
    <w:rsid w:val="004A6857"/>
    <w:rsid w:val="004C063C"/>
    <w:rsid w:val="004E37DB"/>
    <w:rsid w:val="005054E5"/>
    <w:rsid w:val="005176FE"/>
    <w:rsid w:val="00554C56"/>
    <w:rsid w:val="00560DFA"/>
    <w:rsid w:val="00577012"/>
    <w:rsid w:val="00583D2F"/>
    <w:rsid w:val="005B0827"/>
    <w:rsid w:val="005B73A8"/>
    <w:rsid w:val="005C1E8A"/>
    <w:rsid w:val="005D6D42"/>
    <w:rsid w:val="005E105E"/>
    <w:rsid w:val="005E50A4"/>
    <w:rsid w:val="0060409A"/>
    <w:rsid w:val="006042D9"/>
    <w:rsid w:val="00612AA3"/>
    <w:rsid w:val="006240E6"/>
    <w:rsid w:val="00624576"/>
    <w:rsid w:val="00632389"/>
    <w:rsid w:val="00652257"/>
    <w:rsid w:val="00672A62"/>
    <w:rsid w:val="00673E2B"/>
    <w:rsid w:val="00681882"/>
    <w:rsid w:val="006879C0"/>
    <w:rsid w:val="006955B5"/>
    <w:rsid w:val="006B5AB9"/>
    <w:rsid w:val="006D04BD"/>
    <w:rsid w:val="006E5C5D"/>
    <w:rsid w:val="006F2964"/>
    <w:rsid w:val="006F4F24"/>
    <w:rsid w:val="00713E5A"/>
    <w:rsid w:val="00714474"/>
    <w:rsid w:val="007277C4"/>
    <w:rsid w:val="00736A41"/>
    <w:rsid w:val="00785583"/>
    <w:rsid w:val="00785AA1"/>
    <w:rsid w:val="00790ECB"/>
    <w:rsid w:val="0079788E"/>
    <w:rsid w:val="007A4FE4"/>
    <w:rsid w:val="007D1CF3"/>
    <w:rsid w:val="007D5A81"/>
    <w:rsid w:val="007D67C9"/>
    <w:rsid w:val="0084251E"/>
    <w:rsid w:val="00847067"/>
    <w:rsid w:val="008539C3"/>
    <w:rsid w:val="00856955"/>
    <w:rsid w:val="008918F2"/>
    <w:rsid w:val="00893157"/>
    <w:rsid w:val="0089739C"/>
    <w:rsid w:val="00897FB3"/>
    <w:rsid w:val="008A2D82"/>
    <w:rsid w:val="008B087F"/>
    <w:rsid w:val="008D44CE"/>
    <w:rsid w:val="008D6AAE"/>
    <w:rsid w:val="008E25B3"/>
    <w:rsid w:val="008F1C01"/>
    <w:rsid w:val="00912816"/>
    <w:rsid w:val="00943163"/>
    <w:rsid w:val="00952940"/>
    <w:rsid w:val="009544E0"/>
    <w:rsid w:val="009672BF"/>
    <w:rsid w:val="00987698"/>
    <w:rsid w:val="009A08A1"/>
    <w:rsid w:val="009A1B92"/>
    <w:rsid w:val="009A519C"/>
    <w:rsid w:val="009B1383"/>
    <w:rsid w:val="009B3029"/>
    <w:rsid w:val="009D032B"/>
    <w:rsid w:val="009F1A02"/>
    <w:rsid w:val="009F57B9"/>
    <w:rsid w:val="009F7DAA"/>
    <w:rsid w:val="00A00F75"/>
    <w:rsid w:val="00A01525"/>
    <w:rsid w:val="00A03076"/>
    <w:rsid w:val="00A03567"/>
    <w:rsid w:val="00A05ED6"/>
    <w:rsid w:val="00A06713"/>
    <w:rsid w:val="00A10E47"/>
    <w:rsid w:val="00A14549"/>
    <w:rsid w:val="00A25B50"/>
    <w:rsid w:val="00A333DF"/>
    <w:rsid w:val="00A46641"/>
    <w:rsid w:val="00A549E0"/>
    <w:rsid w:val="00A62ECD"/>
    <w:rsid w:val="00A664F5"/>
    <w:rsid w:val="00A748C7"/>
    <w:rsid w:val="00A858D2"/>
    <w:rsid w:val="00A95487"/>
    <w:rsid w:val="00AA303C"/>
    <w:rsid w:val="00AB2A80"/>
    <w:rsid w:val="00AC526E"/>
    <w:rsid w:val="00AD257A"/>
    <w:rsid w:val="00AD2ECB"/>
    <w:rsid w:val="00AE5141"/>
    <w:rsid w:val="00AF097A"/>
    <w:rsid w:val="00AF4544"/>
    <w:rsid w:val="00AF46FE"/>
    <w:rsid w:val="00AF62C2"/>
    <w:rsid w:val="00B0154C"/>
    <w:rsid w:val="00B10E82"/>
    <w:rsid w:val="00B25FD1"/>
    <w:rsid w:val="00B41922"/>
    <w:rsid w:val="00B444B2"/>
    <w:rsid w:val="00B46E8A"/>
    <w:rsid w:val="00B53FA7"/>
    <w:rsid w:val="00B67F66"/>
    <w:rsid w:val="00B713B1"/>
    <w:rsid w:val="00B8628F"/>
    <w:rsid w:val="00B9752F"/>
    <w:rsid w:val="00BA4790"/>
    <w:rsid w:val="00BA666A"/>
    <w:rsid w:val="00BA70A2"/>
    <w:rsid w:val="00BC3C04"/>
    <w:rsid w:val="00BD14BF"/>
    <w:rsid w:val="00BD7A9C"/>
    <w:rsid w:val="00BF6F8E"/>
    <w:rsid w:val="00BF7B6C"/>
    <w:rsid w:val="00C01CA3"/>
    <w:rsid w:val="00C03F53"/>
    <w:rsid w:val="00C53D97"/>
    <w:rsid w:val="00C5603D"/>
    <w:rsid w:val="00C65240"/>
    <w:rsid w:val="00C654B9"/>
    <w:rsid w:val="00C730A0"/>
    <w:rsid w:val="00C7450C"/>
    <w:rsid w:val="00C811A7"/>
    <w:rsid w:val="00C96875"/>
    <w:rsid w:val="00CD23E1"/>
    <w:rsid w:val="00CF3DC6"/>
    <w:rsid w:val="00CF505B"/>
    <w:rsid w:val="00D116FE"/>
    <w:rsid w:val="00D21F5F"/>
    <w:rsid w:val="00D51201"/>
    <w:rsid w:val="00D52DF8"/>
    <w:rsid w:val="00D7450B"/>
    <w:rsid w:val="00D757CD"/>
    <w:rsid w:val="00D81629"/>
    <w:rsid w:val="00D86E7B"/>
    <w:rsid w:val="00D93B66"/>
    <w:rsid w:val="00DC0A0C"/>
    <w:rsid w:val="00DD648D"/>
    <w:rsid w:val="00DE0DD3"/>
    <w:rsid w:val="00DF0C54"/>
    <w:rsid w:val="00DF639E"/>
    <w:rsid w:val="00E06A6F"/>
    <w:rsid w:val="00E137DD"/>
    <w:rsid w:val="00E34FED"/>
    <w:rsid w:val="00E428BD"/>
    <w:rsid w:val="00E4726C"/>
    <w:rsid w:val="00E57738"/>
    <w:rsid w:val="00E60369"/>
    <w:rsid w:val="00E621DB"/>
    <w:rsid w:val="00E647F6"/>
    <w:rsid w:val="00E820FA"/>
    <w:rsid w:val="00E90E59"/>
    <w:rsid w:val="00E93146"/>
    <w:rsid w:val="00E93456"/>
    <w:rsid w:val="00E95AC4"/>
    <w:rsid w:val="00ED7F1D"/>
    <w:rsid w:val="00EE44EC"/>
    <w:rsid w:val="00EF401C"/>
    <w:rsid w:val="00EF6293"/>
    <w:rsid w:val="00F045E2"/>
    <w:rsid w:val="00F221AD"/>
    <w:rsid w:val="00F22C48"/>
    <w:rsid w:val="00F251B0"/>
    <w:rsid w:val="00F3590B"/>
    <w:rsid w:val="00F35B99"/>
    <w:rsid w:val="00F5152E"/>
    <w:rsid w:val="00F740A9"/>
    <w:rsid w:val="00F93C0E"/>
    <w:rsid w:val="00FB0FC0"/>
    <w:rsid w:val="00FC25C5"/>
    <w:rsid w:val="00FC759F"/>
    <w:rsid w:val="00FC7C85"/>
    <w:rsid w:val="00FF0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2305EC"/>
  <w15:chartTrackingRefBased/>
  <w15:docId w15:val="{D729B757-C760-4C08-BE5E-C3C08BC7E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9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8" w:qFormat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3567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F0CCA"/>
    <w:pPr>
      <w:keepNext/>
      <w:keepLines/>
      <w:pBdr>
        <w:bottom w:val="single" w:sz="12" w:space="12" w:color="56152F" w:themeColor="accent4"/>
      </w:pBdr>
      <w:spacing w:before="460" w:after="480"/>
      <w:contextualSpacing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0CCA"/>
    <w:pPr>
      <w:keepNext/>
      <w:keepLines/>
      <w:spacing w:before="460"/>
      <w:contextualSpacing/>
      <w:outlineLvl w:val="1"/>
    </w:pPr>
    <w:rPr>
      <w:rFonts w:asciiTheme="majorHAnsi" w:eastAsiaTheme="majorEastAsia" w:hAnsiTheme="majorHAnsi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0CCA"/>
    <w:pPr>
      <w:keepNext/>
      <w:keepLines/>
      <w:spacing w:before="460"/>
      <w:contextualSpacing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0CCA"/>
    <w:pPr>
      <w:keepNext/>
      <w:keepLines/>
      <w:spacing w:before="460"/>
      <w:contextualSpacing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0CCA"/>
    <w:pPr>
      <w:keepNext/>
      <w:keepLines/>
      <w:spacing w:before="460"/>
      <w:contextualSpacing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0CCA"/>
    <w:pPr>
      <w:keepNext/>
      <w:keepLines/>
      <w:spacing w:before="460"/>
      <w:contextualSpacing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0CCA"/>
    <w:pPr>
      <w:keepNext/>
      <w:keepLines/>
      <w:spacing w:before="460"/>
      <w:contextualSpacing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0CCA"/>
    <w:pPr>
      <w:keepNext/>
      <w:keepLines/>
      <w:spacing w:before="460"/>
      <w:contextualSpacing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0CCA"/>
    <w:pPr>
      <w:keepNext/>
      <w:keepLines/>
      <w:spacing w:before="460"/>
      <w:contextualSpacing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rsid w:val="00356E3F"/>
    <w:pPr>
      <w:numPr>
        <w:numId w:val="3"/>
      </w:numPr>
    </w:pPr>
    <w:rPr>
      <w:color w:val="4D4D4D"/>
    </w:rPr>
  </w:style>
  <w:style w:type="character" w:customStyle="1" w:styleId="Heading1Char">
    <w:name w:val="Heading 1 Char"/>
    <w:basedOn w:val="DefaultParagraphFont"/>
    <w:link w:val="Heading1"/>
    <w:uiPriority w:val="9"/>
    <w:rsid w:val="001F0CCA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sid w:val="00713E5A"/>
    <w:rPr>
      <w:color w:val="595959" w:themeColor="text1" w:themeTint="A6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F0CCA"/>
    <w:rPr>
      <w:rFonts w:asciiTheme="majorHAnsi" w:eastAsiaTheme="majorEastAsia" w:hAnsiTheme="majorHAnsi" w:cstheme="majorBidi"/>
      <w:b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F0CCA"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0CCA"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0CCA"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0CCA"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0CCA"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0CCA"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0CCA"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8"/>
    <w:qFormat/>
    <w:rsid w:val="00F22C48"/>
    <w:rPr>
      <w:color w:val="731C3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5F0D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5F0D"/>
    <w:rPr>
      <w:rFonts w:ascii="Segoe UI" w:hAnsi="Segoe UI" w:cs="Segoe UI"/>
      <w:sz w:val="2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425F0D"/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425F0D"/>
    <w:rPr>
      <w:sz w:val="22"/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425F0D"/>
    <w:pPr>
      <w:ind w:left="36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425F0D"/>
    <w:rPr>
      <w:sz w:val="22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425F0D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25F0D"/>
    <w:pPr>
      <w:spacing w:line="240" w:lineRule="auto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25F0D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25F0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25F0D"/>
    <w:rPr>
      <w:b/>
      <w:bCs/>
      <w:sz w:val="22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25F0D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25F0D"/>
    <w:rPr>
      <w:rFonts w:ascii="Segoe UI" w:hAnsi="Segoe UI" w:cs="Segoe UI"/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25F0D"/>
    <w:pPr>
      <w:spacing w:after="0"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25F0D"/>
    <w:rPr>
      <w:sz w:val="22"/>
      <w:szCs w:val="20"/>
    </w:rPr>
  </w:style>
  <w:style w:type="paragraph" w:styleId="EnvelopeReturn">
    <w:name w:val="envelope return"/>
    <w:basedOn w:val="Normal"/>
    <w:uiPriority w:val="99"/>
    <w:semiHidden/>
    <w:unhideWhenUsed/>
    <w:rsid w:val="00425F0D"/>
    <w:pPr>
      <w:spacing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25F0D"/>
    <w:pPr>
      <w:spacing w:after="0"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25F0D"/>
    <w:rPr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25F0D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425F0D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5F0D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5F0D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425F0D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425F0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425F0D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425F0D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425F0D"/>
    <w:rPr>
      <w:rFonts w:ascii="Consolas" w:hAnsi="Consolas"/>
      <w:sz w:val="22"/>
      <w:szCs w:val="21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713E5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713E5A"/>
    <w:rPr>
      <w:rFonts w:asciiTheme="majorHAnsi" w:eastAsiaTheme="majorEastAsia" w:hAnsiTheme="majorHAnsi" w:cstheme="majorBidi"/>
      <w:color w:val="404040" w:themeColor="text1" w:themeTint="BF"/>
      <w:sz w:val="24"/>
      <w:szCs w:val="24"/>
      <w:shd w:val="pct20" w:color="auto" w:fill="auto"/>
    </w:rPr>
  </w:style>
  <w:style w:type="table" w:styleId="TableGrid">
    <w:name w:val="Table Grid"/>
    <w:basedOn w:val="TableNormal"/>
    <w:uiPriority w:val="39"/>
    <w:rsid w:val="005176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semiHidden/>
    <w:unhideWhenUsed/>
    <w:qFormat/>
    <w:rsid w:val="00107B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3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2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7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1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73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5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2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8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5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13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9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87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9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0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6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0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1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6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adhw\AppData\Roaming\Microsoft\Templates\Take%20notes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1DF213-CEDA-449B-BC0E-4CDA2FEAB8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Take notes</Template>
  <TotalTime>2060</TotalTime>
  <Pages>12</Pages>
  <Words>1137</Words>
  <Characters>6481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Nihal Wadhwa</dc:creator>
  <cp:keywords/>
  <dc:description/>
  <cp:lastModifiedBy>Nihal Wadhwa</cp:lastModifiedBy>
  <cp:revision>249</cp:revision>
  <dcterms:created xsi:type="dcterms:W3CDTF">2019-10-21T12:20:00Z</dcterms:created>
  <dcterms:modified xsi:type="dcterms:W3CDTF">2019-11-21T20:30:00Z</dcterms:modified>
</cp:coreProperties>
</file>